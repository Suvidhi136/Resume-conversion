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00" w:type="dxa"/>
        <w:tblLayout w:type="fixed"/>
        <w:tblCellMar>
          <w:left w:w="115" w:type="dxa"/>
          <w:right w:w="115" w:type="dxa"/>
        </w:tblCellMar>
        <w:tblLook w:val="04A0" w:firstRow="1" w:lastRow="0" w:firstColumn="1" w:lastColumn="0" w:noHBand="0" w:noVBand="1"/>
      </w:tblPr>
      <w:tblGrid>
        <w:gridCol w:w="3960"/>
        <w:gridCol w:w="270"/>
        <w:gridCol w:w="6470"/>
      </w:tblGrid>
      <w:tr w:rsidR="001B2ABD" w14:paraId="3209AB13" w14:textId="77777777" w:rsidTr="002B44F0">
        <w:trPr>
          <w:trHeight w:val="2025"/>
        </w:trPr>
        <w:tc>
          <w:tcPr>
            <w:tcW w:w="3960" w:type="dxa"/>
            <w:vAlign w:val="bottom"/>
          </w:tcPr>
          <w:p w14:paraId="11D0B97B" w14:textId="24BD25A5" w:rsidR="002B44F0" w:rsidRPr="002B44F0" w:rsidRDefault="001929ED" w:rsidP="002B44F0">
            <w:pPr>
              <w:pStyle w:val="Title"/>
              <w:ind w:right="-210"/>
              <w:rPr>
                <w:rFonts w:ascii="Times New Roman" w:hAnsi="Times New Roman" w:cs="Times New Roman"/>
                <w:b/>
                <w:bCs/>
                <w:sz w:val="80"/>
                <w:szCs w:val="80"/>
              </w:rPr>
            </w:pPr>
            <w:r>
              <w:rPr>
                <w:rFonts w:ascii="Times New Roman" w:hAnsi="Times New Roman" w:cs="Times New Roman"/>
                <w:b/>
                <w:bCs/>
                <w:sz w:val="80"/>
                <w:szCs w:val="80"/>
              </w:rPr>
              <w:t xml:space="preserve">Rabina </w:t>
            </w:r>
            <w:r w:rsidR="002B44F0" w:rsidRPr="002B44F0">
              <w:rPr>
                <w:rFonts w:ascii="Times New Roman" w:hAnsi="Times New Roman" w:cs="Times New Roman"/>
                <w:b/>
                <w:bCs/>
                <w:sz w:val="80"/>
                <w:szCs w:val="80"/>
              </w:rPr>
              <w:t xml:space="preserve"> </w:t>
            </w:r>
            <w:r w:rsidR="00954FB6">
              <w:rPr>
                <w:rFonts w:ascii="Times New Roman" w:hAnsi="Times New Roman" w:cs="Times New Roman"/>
                <w:b/>
                <w:bCs/>
                <w:sz w:val="80"/>
                <w:szCs w:val="80"/>
              </w:rPr>
              <w:t>Magar</w:t>
            </w:r>
            <w:r w:rsidR="002B44F0" w:rsidRPr="002B44F0">
              <w:rPr>
                <w:rFonts w:ascii="Times New Roman" w:hAnsi="Times New Roman" w:cs="Times New Roman"/>
                <w:b/>
                <w:bCs/>
              </w:rPr>
              <w:t xml:space="preserve"> </w:t>
            </w:r>
          </w:p>
          <w:p w14:paraId="2E3C9D03" w14:textId="24B6C7E2" w:rsidR="001B2ABD" w:rsidRDefault="001B2ABD" w:rsidP="001B2ABD">
            <w:pPr>
              <w:tabs>
                <w:tab w:val="left" w:pos="990"/>
              </w:tabs>
              <w:jc w:val="center"/>
            </w:pPr>
          </w:p>
        </w:tc>
        <w:tc>
          <w:tcPr>
            <w:tcW w:w="270" w:type="dxa"/>
          </w:tcPr>
          <w:p w14:paraId="6660569A" w14:textId="77777777" w:rsidR="001B2ABD" w:rsidRDefault="001B2ABD" w:rsidP="000C45FF">
            <w:pPr>
              <w:tabs>
                <w:tab w:val="left" w:pos="990"/>
              </w:tabs>
            </w:pPr>
          </w:p>
        </w:tc>
        <w:tc>
          <w:tcPr>
            <w:tcW w:w="6470" w:type="dxa"/>
            <w:vAlign w:val="bottom"/>
          </w:tcPr>
          <w:p w14:paraId="79F473C1" w14:textId="41F0EE55" w:rsidR="001B2ABD" w:rsidRDefault="001B2ABD" w:rsidP="001B2ABD">
            <w:pPr>
              <w:pStyle w:val="Subtitle"/>
            </w:pPr>
          </w:p>
        </w:tc>
      </w:tr>
      <w:tr w:rsidR="001B2ABD" w14:paraId="68458730" w14:textId="77777777" w:rsidTr="002B44F0">
        <w:tc>
          <w:tcPr>
            <w:tcW w:w="3960" w:type="dxa"/>
          </w:tcPr>
          <w:p w14:paraId="00C07296" w14:textId="5248A71D" w:rsidR="00002C06" w:rsidRDefault="00002C06" w:rsidP="00036450">
            <w:pPr>
              <w:pStyle w:val="Heading3"/>
            </w:pPr>
            <w:r>
              <w:t>Introduction</w:t>
            </w:r>
          </w:p>
          <w:p w14:paraId="7CEC96C8" w14:textId="77777777" w:rsidR="00002C06" w:rsidRPr="00FB0FEE" w:rsidRDefault="00002C06" w:rsidP="00002C06">
            <w:pPr>
              <w:rPr>
                <w:rFonts w:asciiTheme="majorHAnsi" w:hAnsiTheme="majorHAnsi"/>
                <w:szCs w:val="18"/>
              </w:rPr>
            </w:pPr>
            <w:r w:rsidRPr="00FB0FEE">
              <w:rPr>
                <w:rFonts w:asciiTheme="majorHAnsi" w:hAnsiTheme="majorHAnsi"/>
                <w:szCs w:val="18"/>
              </w:rPr>
              <w:t>I am Rabina Argeja Magar. I am motivated, resilient and compellingly persuasive individual who loves nothing more than helping customers resolve their problems or find things that they want. Having a professional appearance and a respectful, business-like manner, I am confident when handling enquiries, complaints, and communications. I have an ability to work to timely demands and effectively manage multiple workloads.</w:t>
            </w:r>
          </w:p>
          <w:p w14:paraId="37F4CA66" w14:textId="35B84BD2" w:rsidR="001B2ABD" w:rsidRDefault="002B44F0" w:rsidP="00036450">
            <w:pPr>
              <w:pStyle w:val="Heading3"/>
            </w:pPr>
            <w:r>
              <w:t>CAREER OBJECT</w:t>
            </w:r>
            <w:r w:rsidR="001929ED">
              <w:t>ive</w:t>
            </w:r>
          </w:p>
          <w:p w14:paraId="2CC48ACE" w14:textId="2D2FA9FC" w:rsidR="00036450" w:rsidRDefault="002B44F0" w:rsidP="00036450">
            <w:r w:rsidRPr="0031716C">
              <w:rPr>
                <w:rFonts w:eastAsia="Verdana"/>
              </w:rPr>
              <w:t xml:space="preserve">To secure a challenging role to share and utilize my experience as a customer service representative and grow within a company. This will encompass and expands on my positive attitude, confidence as a team player, and eagerness to further my </w:t>
            </w:r>
            <w:r w:rsidR="001929ED" w:rsidRPr="0031716C">
              <w:rPr>
                <w:rFonts w:eastAsia="Verdana"/>
              </w:rPr>
              <w:t>organizational</w:t>
            </w:r>
            <w:r w:rsidRPr="0031716C">
              <w:rPr>
                <w:rFonts w:eastAsia="Verdana"/>
              </w:rPr>
              <w:t xml:space="preserve"> development and professional development.</w:t>
            </w:r>
            <w:r w:rsidRPr="00034333">
              <w:t xml:space="preserve"> </w:t>
            </w:r>
            <w:r>
              <w:t xml:space="preserve">Detail-oriented with strong time management skills and ability to learn new tasks quickly. </w:t>
            </w:r>
          </w:p>
          <w:sdt>
            <w:sdtPr>
              <w:id w:val="-1954003311"/>
              <w:placeholder>
                <w:docPart w:val="98A1EAAFB1704173BD91569A9A4A9EB1"/>
              </w:placeholder>
              <w:temporary/>
              <w:showingPlcHdr/>
              <w15:appearance w15:val="hidden"/>
            </w:sdtPr>
            <w:sdtEndPr/>
            <w:sdtContent>
              <w:p w14:paraId="0B0DCCD1" w14:textId="77777777" w:rsidR="00036450" w:rsidRPr="00CB0055" w:rsidRDefault="00CB0055" w:rsidP="00CB0055">
                <w:pPr>
                  <w:pStyle w:val="Heading3"/>
                </w:pPr>
                <w:r w:rsidRPr="00CB0055">
                  <w:t>Contact</w:t>
                </w:r>
              </w:p>
            </w:sdtContent>
          </w:sdt>
          <w:sdt>
            <w:sdtPr>
              <w:id w:val="1111563247"/>
              <w:placeholder>
                <w:docPart w:val="61D3ACA7C0F9487BA3BD51E09BB6FCBE"/>
              </w:placeholder>
              <w:temporary/>
              <w:showingPlcHdr/>
              <w15:appearance w15:val="hidden"/>
            </w:sdtPr>
            <w:sdtEndPr/>
            <w:sdtContent>
              <w:p w14:paraId="2B772872" w14:textId="77777777" w:rsidR="004D3011" w:rsidRDefault="004D3011" w:rsidP="004D3011">
                <w:r w:rsidRPr="00E85ABE">
                  <w:rPr>
                    <w:b/>
                    <w:bCs/>
                  </w:rPr>
                  <w:t>PHONE:</w:t>
                </w:r>
              </w:p>
            </w:sdtContent>
          </w:sdt>
          <w:p w14:paraId="1B6A3771" w14:textId="77777777" w:rsidR="001929ED" w:rsidRDefault="001929ED" w:rsidP="002B44F0">
            <w:pPr>
              <w:jc w:val="both"/>
            </w:pPr>
            <w:r w:rsidRPr="001929ED">
              <w:t>0450754646</w:t>
            </w:r>
          </w:p>
          <w:p w14:paraId="12D80B78" w14:textId="64631CF0" w:rsidR="001929ED" w:rsidRPr="001929ED" w:rsidRDefault="001929ED" w:rsidP="001929ED">
            <w:pPr>
              <w:jc w:val="both"/>
              <w:rPr>
                <w:rFonts w:eastAsia="Verdana"/>
              </w:rPr>
            </w:pPr>
            <w:r w:rsidRPr="001929ED">
              <w:rPr>
                <w:rFonts w:eastAsia="Verdana"/>
              </w:rPr>
              <w:t>14/72-74 Albert road, Strathfield, NSW</w:t>
            </w:r>
          </w:p>
          <w:p w14:paraId="4ABA33D4" w14:textId="4957BB41" w:rsidR="001929ED" w:rsidRDefault="001929ED" w:rsidP="001929ED">
            <w:pPr>
              <w:rPr>
                <w:rFonts w:eastAsia="Verdana"/>
              </w:rPr>
            </w:pPr>
            <w:r w:rsidRPr="001929ED">
              <w:rPr>
                <w:rFonts w:eastAsia="Verdana"/>
              </w:rPr>
              <w:t>2135</w:t>
            </w:r>
            <w:r>
              <w:rPr>
                <w:rFonts w:eastAsia="Verdana"/>
              </w:rPr>
              <w:t>, Australia</w:t>
            </w:r>
          </w:p>
          <w:p w14:paraId="7046499E" w14:textId="04F61D9E" w:rsidR="00036450" w:rsidRPr="00E4381A" w:rsidRDefault="008B0E68" w:rsidP="004D3011">
            <w:pPr>
              <w:rPr>
                <w:rStyle w:val="Hyperlink"/>
              </w:rPr>
            </w:pPr>
            <w:sdt>
              <w:sdtPr>
                <w:id w:val="-240260293"/>
                <w:placeholder>
                  <w:docPart w:val="7C1E6E7F485A475DA65D24E55EA9521F"/>
                </w:placeholder>
                <w:temporary/>
                <w:showingPlcHdr/>
                <w15:appearance w15:val="hidden"/>
              </w:sdtPr>
              <w:sdtEndPr/>
              <w:sdtContent>
                <w:r w:rsidR="004D3011" w:rsidRPr="00E85ABE">
                  <w:rPr>
                    <w:b/>
                    <w:bCs/>
                  </w:rPr>
                  <w:t>EMAIL:</w:t>
                </w:r>
              </w:sdtContent>
            </w:sdt>
            <w:r w:rsidR="001929ED">
              <w:t xml:space="preserve"> </w:t>
            </w:r>
            <w:r w:rsidR="001929ED" w:rsidRPr="001929ED">
              <w:rPr>
                <w:rFonts w:eastAsia="Verdana"/>
              </w:rPr>
              <w:t>rabinamagar03@gmail.com</w:t>
            </w:r>
          </w:p>
          <w:sdt>
            <w:sdtPr>
              <w:id w:val="-1444214663"/>
              <w:placeholder>
                <w:docPart w:val="E909AF28A33D4CA68A086804B9F3A1B1"/>
              </w:placeholder>
              <w:temporary/>
              <w:showingPlcHdr/>
              <w15:appearance w15:val="hidden"/>
            </w:sdtPr>
            <w:sdtEndPr/>
            <w:sdtContent>
              <w:p w14:paraId="53832B7B" w14:textId="77777777" w:rsidR="004D3011" w:rsidRPr="00CB0055" w:rsidRDefault="00CB0055" w:rsidP="00CB0055">
                <w:pPr>
                  <w:pStyle w:val="Heading3"/>
                </w:pPr>
                <w:r w:rsidRPr="00CB0055">
                  <w:t>Hobbies</w:t>
                </w:r>
              </w:p>
            </w:sdtContent>
          </w:sdt>
          <w:p w14:paraId="6A27FBE7" w14:textId="18FF8176" w:rsidR="004D3011" w:rsidRDefault="00E85ABE" w:rsidP="004D3011">
            <w:r>
              <w:t>Travelling and Discovering new places</w:t>
            </w:r>
          </w:p>
          <w:p w14:paraId="1D1643B1" w14:textId="76E89584" w:rsidR="00E85ABE" w:rsidRDefault="00E85ABE" w:rsidP="004D3011">
            <w:r>
              <w:t xml:space="preserve">Listening Music </w:t>
            </w:r>
          </w:p>
          <w:p w14:paraId="53BCE03D" w14:textId="3F2EE86A" w:rsidR="00E85ABE" w:rsidRDefault="00E85ABE" w:rsidP="004D3011">
            <w:r>
              <w:t xml:space="preserve">Cooking </w:t>
            </w:r>
            <w:r w:rsidR="00523CF6">
              <w:t>varieties</w:t>
            </w:r>
            <w:r>
              <w:t xml:space="preserve"> </w:t>
            </w:r>
            <w:r w:rsidR="00523CF6">
              <w:t>of foods</w:t>
            </w:r>
          </w:p>
          <w:p w14:paraId="15568067" w14:textId="18990396" w:rsidR="001929ED" w:rsidRDefault="00523CF6" w:rsidP="00523CF6">
            <w:r>
              <w:t>Making new friends</w:t>
            </w:r>
          </w:p>
          <w:p w14:paraId="411A0321" w14:textId="75228C6C" w:rsidR="001929ED" w:rsidRDefault="001929ED" w:rsidP="00523CF6"/>
          <w:p w14:paraId="49720D29" w14:textId="2BC7EF3E" w:rsidR="001929ED" w:rsidRDefault="001929ED" w:rsidP="00523CF6">
            <w:pPr>
              <w:rPr>
                <w:b/>
                <w:bCs/>
                <w:color w:val="548AB7" w:themeColor="accent1" w:themeShade="BF"/>
                <w:sz w:val="22"/>
              </w:rPr>
            </w:pPr>
            <w:r w:rsidRPr="001929ED">
              <w:rPr>
                <w:b/>
                <w:bCs/>
                <w:color w:val="548AB7" w:themeColor="accent1" w:themeShade="BF"/>
                <w:sz w:val="22"/>
              </w:rPr>
              <w:t>Personal Attributes</w:t>
            </w:r>
          </w:p>
          <w:p w14:paraId="3031F9E9" w14:textId="1A9003B8" w:rsidR="001929ED" w:rsidRDefault="001929ED" w:rsidP="00523CF6">
            <w:pPr>
              <w:rPr>
                <w:szCs w:val="18"/>
              </w:rPr>
            </w:pPr>
            <w:r w:rsidRPr="001929ED">
              <w:rPr>
                <w:szCs w:val="18"/>
              </w:rPr>
              <w:t>Effective Communication skills</w:t>
            </w:r>
          </w:p>
          <w:p w14:paraId="21EB5AED" w14:textId="17BFB3F2" w:rsidR="001929ED" w:rsidRDefault="001929ED" w:rsidP="00523CF6">
            <w:pPr>
              <w:rPr>
                <w:szCs w:val="18"/>
              </w:rPr>
            </w:pPr>
            <w:r>
              <w:rPr>
                <w:szCs w:val="18"/>
              </w:rPr>
              <w:t xml:space="preserve">Honest and Reliable </w:t>
            </w:r>
          </w:p>
          <w:p w14:paraId="306705A9" w14:textId="65EE1D8F" w:rsidR="001929ED" w:rsidRPr="001929ED" w:rsidRDefault="001929ED" w:rsidP="00523CF6">
            <w:pPr>
              <w:rPr>
                <w:szCs w:val="18"/>
              </w:rPr>
            </w:pPr>
            <w:r>
              <w:rPr>
                <w:szCs w:val="18"/>
              </w:rPr>
              <w:t>Time Management</w:t>
            </w:r>
          </w:p>
          <w:p w14:paraId="40A1E33C" w14:textId="77777777" w:rsidR="001929ED" w:rsidRDefault="001929ED" w:rsidP="00523CF6"/>
          <w:p w14:paraId="1E312CD0" w14:textId="77777777" w:rsidR="001929ED" w:rsidRDefault="001929ED" w:rsidP="00523CF6"/>
          <w:p w14:paraId="325CA85F" w14:textId="6D60307D" w:rsidR="001929ED" w:rsidRPr="004D3011" w:rsidRDefault="001929ED" w:rsidP="00523CF6"/>
        </w:tc>
        <w:tc>
          <w:tcPr>
            <w:tcW w:w="270" w:type="dxa"/>
          </w:tcPr>
          <w:p w14:paraId="27B41177" w14:textId="77777777" w:rsidR="001B2ABD" w:rsidRDefault="001B2ABD" w:rsidP="000C45FF">
            <w:pPr>
              <w:tabs>
                <w:tab w:val="left" w:pos="990"/>
              </w:tabs>
            </w:pPr>
          </w:p>
        </w:tc>
        <w:tc>
          <w:tcPr>
            <w:tcW w:w="6470" w:type="dxa"/>
          </w:tcPr>
          <w:sdt>
            <w:sdtPr>
              <w:id w:val="1049110328"/>
              <w:placeholder>
                <w:docPart w:val="43B7806B32C84D6297FA1E4A74845836"/>
              </w:placeholder>
              <w:temporary/>
              <w:showingPlcHdr/>
              <w15:appearance w15:val="hidden"/>
            </w:sdtPr>
            <w:sdtEndPr/>
            <w:sdtContent>
              <w:p w14:paraId="420ECA9D" w14:textId="77777777" w:rsidR="001B2ABD" w:rsidRDefault="00E25A26" w:rsidP="00036450">
                <w:pPr>
                  <w:pStyle w:val="Heading2"/>
                </w:pPr>
                <w:r w:rsidRPr="00036450">
                  <w:t>EDUCATION</w:t>
                </w:r>
              </w:p>
            </w:sdtContent>
          </w:sdt>
          <w:p w14:paraId="515A3994" w14:textId="0759F9C5" w:rsidR="00036450" w:rsidRDefault="001929ED" w:rsidP="002B44F0">
            <w:pPr>
              <w:pStyle w:val="Date"/>
            </w:pPr>
            <w:r>
              <w:t>Diploma of Accounting</w:t>
            </w:r>
          </w:p>
          <w:p w14:paraId="21CFB157" w14:textId="13A2B2CD" w:rsidR="00954FB6" w:rsidRPr="00954FB6" w:rsidRDefault="00954FB6" w:rsidP="00954FB6">
            <w:r>
              <w:t>Future College</w:t>
            </w:r>
            <w:bookmarkStart w:id="0" w:name="_GoBack"/>
            <w:bookmarkEnd w:id="0"/>
          </w:p>
          <w:sdt>
            <w:sdtPr>
              <w:id w:val="1001553383"/>
              <w:placeholder>
                <w:docPart w:val="006DCA2885CC4181ABEF724269EFE53E"/>
              </w:placeholder>
              <w:temporary/>
              <w:showingPlcHdr/>
              <w15:appearance w15:val="hidden"/>
            </w:sdtPr>
            <w:sdtEndPr/>
            <w:sdtContent>
              <w:p w14:paraId="0D5FD542" w14:textId="77777777" w:rsidR="00036450" w:rsidRDefault="00036450" w:rsidP="00036450">
                <w:pPr>
                  <w:pStyle w:val="Heading2"/>
                </w:pPr>
                <w:r w:rsidRPr="00036450">
                  <w:t>WORK EXPERIENCE</w:t>
                </w:r>
              </w:p>
            </w:sdtContent>
          </w:sdt>
          <w:p w14:paraId="1C186676" w14:textId="523639B2" w:rsidR="001929ED" w:rsidRDefault="001929ED" w:rsidP="001929ED">
            <w:pPr>
              <w:pStyle w:val="NoSpacing"/>
              <w:numPr>
                <w:ilvl w:val="0"/>
                <w:numId w:val="3"/>
              </w:numPr>
            </w:pPr>
            <w:r>
              <w:t xml:space="preserve">1-year experience as barista and café </w:t>
            </w:r>
            <w:r>
              <w:t>all-rounder</w:t>
            </w:r>
            <w:r>
              <w:t xml:space="preserve"> at Quay Café, Circular quay.</w:t>
            </w:r>
          </w:p>
          <w:p w14:paraId="34FACE9F" w14:textId="6F1F8313" w:rsidR="004D3011" w:rsidRDefault="001929ED" w:rsidP="001929ED">
            <w:pPr>
              <w:pStyle w:val="NoSpacing"/>
              <w:numPr>
                <w:ilvl w:val="0"/>
                <w:numId w:val="3"/>
              </w:numPr>
              <w:rPr>
                <w:rFonts w:eastAsia="Verdana"/>
              </w:rPr>
            </w:pPr>
            <w:r>
              <w:t>1-year experience as waitress in fine dining Malaysian restaurant at Randwick.</w:t>
            </w:r>
            <w:r w:rsidR="00E85ABE">
              <w:rPr>
                <w:rFonts w:eastAsia="Verdana"/>
              </w:rPr>
              <w:t xml:space="preserve">Road  </w:t>
            </w:r>
          </w:p>
          <w:p w14:paraId="06C1323C" w14:textId="29A6FFDC" w:rsidR="00E85ABE" w:rsidRPr="00E85ABE" w:rsidRDefault="00E85ABE" w:rsidP="00E85ABE">
            <w:pPr>
              <w:pStyle w:val="NoSpacing"/>
              <w:rPr>
                <w:rFonts w:eastAsia="Verdana"/>
              </w:rPr>
            </w:pPr>
          </w:p>
          <w:p w14:paraId="14D5785D" w14:textId="7DC6EC5F" w:rsidR="00036450" w:rsidRDefault="00523CF6" w:rsidP="00036450">
            <w:pPr>
              <w:pStyle w:val="Heading2"/>
            </w:pPr>
            <w:r>
              <w:t>Highlights</w:t>
            </w:r>
          </w:p>
          <w:p w14:paraId="6216F2A1" w14:textId="77777777" w:rsidR="00036450" w:rsidRDefault="00523CF6" w:rsidP="00523CF6">
            <w:pPr>
              <w:pStyle w:val="ListParagraph"/>
              <w:numPr>
                <w:ilvl w:val="0"/>
                <w:numId w:val="1"/>
              </w:numPr>
              <w:rPr>
                <w:noProof/>
              </w:rPr>
            </w:pPr>
            <w:r>
              <w:rPr>
                <w:noProof/>
              </w:rPr>
              <w:t xml:space="preserve">Very familiar with POS (Point of Sale) system operation </w:t>
            </w:r>
          </w:p>
          <w:p w14:paraId="3D65C69D" w14:textId="77777777" w:rsidR="00523CF6" w:rsidRDefault="00523CF6" w:rsidP="00523CF6">
            <w:pPr>
              <w:pStyle w:val="ListParagraph"/>
              <w:numPr>
                <w:ilvl w:val="0"/>
                <w:numId w:val="1"/>
              </w:numPr>
              <w:rPr>
                <w:noProof/>
              </w:rPr>
            </w:pPr>
            <w:r>
              <w:rPr>
                <w:noProof/>
              </w:rPr>
              <w:t>Working in technical way with short time</w:t>
            </w:r>
          </w:p>
          <w:p w14:paraId="3058F1C8" w14:textId="77777777" w:rsidR="00523CF6" w:rsidRDefault="00523CF6" w:rsidP="00523CF6">
            <w:pPr>
              <w:pStyle w:val="ListParagraph"/>
              <w:numPr>
                <w:ilvl w:val="0"/>
                <w:numId w:val="1"/>
              </w:numPr>
              <w:rPr>
                <w:noProof/>
              </w:rPr>
            </w:pPr>
            <w:r>
              <w:rPr>
                <w:noProof/>
              </w:rPr>
              <w:t xml:space="preserve">Works well under pressure </w:t>
            </w:r>
          </w:p>
          <w:p w14:paraId="55039CCA" w14:textId="77777777" w:rsidR="00523CF6" w:rsidRDefault="00523CF6" w:rsidP="00523CF6">
            <w:pPr>
              <w:pStyle w:val="ListParagraph"/>
              <w:numPr>
                <w:ilvl w:val="0"/>
                <w:numId w:val="1"/>
              </w:numPr>
              <w:rPr>
                <w:noProof/>
              </w:rPr>
            </w:pPr>
            <w:r>
              <w:rPr>
                <w:noProof/>
              </w:rPr>
              <w:t xml:space="preserve">Neat and clean </w:t>
            </w:r>
          </w:p>
          <w:p w14:paraId="114599D9" w14:textId="055032BE" w:rsidR="00523CF6" w:rsidRDefault="00523CF6" w:rsidP="00523CF6">
            <w:pPr>
              <w:pStyle w:val="ListParagraph"/>
              <w:numPr>
                <w:ilvl w:val="0"/>
                <w:numId w:val="1"/>
              </w:numPr>
              <w:rPr>
                <w:noProof/>
              </w:rPr>
            </w:pPr>
            <w:r>
              <w:rPr>
                <w:noProof/>
              </w:rPr>
              <w:t>Fast Learner</w:t>
            </w:r>
          </w:p>
          <w:p w14:paraId="125F6C1A" w14:textId="77777777" w:rsidR="001929ED" w:rsidRDefault="001929ED" w:rsidP="001929ED">
            <w:pPr>
              <w:pStyle w:val="ListParagraph"/>
              <w:numPr>
                <w:ilvl w:val="0"/>
                <w:numId w:val="1"/>
              </w:numPr>
              <w:rPr>
                <w:noProof/>
              </w:rPr>
            </w:pPr>
            <w:r>
              <w:rPr>
                <w:noProof/>
              </w:rPr>
              <w:t>Cash management</w:t>
            </w:r>
          </w:p>
          <w:p w14:paraId="71C2D73E" w14:textId="77777777" w:rsidR="001929ED" w:rsidRDefault="001929ED" w:rsidP="001929ED">
            <w:pPr>
              <w:pStyle w:val="ListParagraph"/>
              <w:numPr>
                <w:ilvl w:val="0"/>
                <w:numId w:val="1"/>
              </w:numPr>
              <w:rPr>
                <w:noProof/>
              </w:rPr>
            </w:pPr>
            <w:r>
              <w:rPr>
                <w:noProof/>
              </w:rPr>
              <w:t>Problem Solving</w:t>
            </w:r>
          </w:p>
          <w:p w14:paraId="5AC84F65" w14:textId="77777777" w:rsidR="001929ED" w:rsidRDefault="001929ED" w:rsidP="001929ED">
            <w:pPr>
              <w:pStyle w:val="ListParagraph"/>
              <w:numPr>
                <w:ilvl w:val="0"/>
                <w:numId w:val="1"/>
              </w:numPr>
              <w:rPr>
                <w:noProof/>
              </w:rPr>
            </w:pPr>
            <w:r>
              <w:rPr>
                <w:noProof/>
              </w:rPr>
              <w:t>Costumer care</w:t>
            </w:r>
          </w:p>
          <w:p w14:paraId="519AC8DB" w14:textId="77777777" w:rsidR="001929ED" w:rsidRDefault="001929ED" w:rsidP="001929ED">
            <w:pPr>
              <w:pStyle w:val="ListParagraph"/>
              <w:numPr>
                <w:ilvl w:val="0"/>
                <w:numId w:val="1"/>
              </w:numPr>
              <w:rPr>
                <w:noProof/>
              </w:rPr>
            </w:pPr>
            <w:r>
              <w:rPr>
                <w:noProof/>
              </w:rPr>
              <w:t>Excellent management</w:t>
            </w:r>
          </w:p>
          <w:p w14:paraId="70B744AA" w14:textId="3A185A5E" w:rsidR="001929ED" w:rsidRDefault="001929ED" w:rsidP="001929ED">
            <w:pPr>
              <w:pStyle w:val="ListParagraph"/>
              <w:numPr>
                <w:ilvl w:val="0"/>
                <w:numId w:val="1"/>
              </w:numPr>
              <w:rPr>
                <w:noProof/>
              </w:rPr>
            </w:pPr>
            <w:r>
              <w:rPr>
                <w:noProof/>
              </w:rPr>
              <w:t>Strong leadership qualities</w:t>
            </w:r>
          </w:p>
          <w:p w14:paraId="0EB1E7DB" w14:textId="3D61EE44" w:rsidR="00523CF6" w:rsidRDefault="00523CF6" w:rsidP="00523CF6">
            <w:pPr>
              <w:pStyle w:val="Heading2"/>
            </w:pPr>
            <w:r>
              <w:t>Languages</w:t>
            </w:r>
          </w:p>
          <w:p w14:paraId="70FE802A" w14:textId="7B1A440C" w:rsidR="00523CF6" w:rsidRPr="00523CF6" w:rsidRDefault="00523CF6" w:rsidP="00523CF6">
            <w:pPr>
              <w:rPr>
                <w:b/>
                <w:bCs/>
                <w:sz w:val="20"/>
                <w:szCs w:val="20"/>
              </w:rPr>
            </w:pPr>
            <w:r w:rsidRPr="00523CF6">
              <w:rPr>
                <w:b/>
                <w:bCs/>
                <w:sz w:val="20"/>
                <w:szCs w:val="20"/>
              </w:rPr>
              <w:t>Name</w:t>
            </w:r>
            <w:r>
              <w:rPr>
                <w:b/>
                <w:bCs/>
                <w:sz w:val="20"/>
                <w:szCs w:val="20"/>
              </w:rPr>
              <w:t xml:space="preserve">                                                    </w:t>
            </w:r>
            <w:r w:rsidRPr="00523CF6">
              <w:rPr>
                <w:b/>
                <w:bCs/>
                <w:sz w:val="20"/>
                <w:szCs w:val="20"/>
              </w:rPr>
              <w:t xml:space="preserve"> </w:t>
            </w:r>
            <w:r>
              <w:rPr>
                <w:b/>
                <w:bCs/>
                <w:sz w:val="20"/>
                <w:szCs w:val="20"/>
              </w:rPr>
              <w:t xml:space="preserve">                      Proficiency</w:t>
            </w:r>
          </w:p>
          <w:p w14:paraId="08B73758" w14:textId="5E65EAAB" w:rsidR="00523CF6" w:rsidRDefault="00523CF6" w:rsidP="00523CF6">
            <w:r>
              <w:t xml:space="preserve">English                                                                                            Fluent </w:t>
            </w:r>
          </w:p>
          <w:p w14:paraId="41B7F6FC" w14:textId="26B3AC61" w:rsidR="00523CF6" w:rsidRDefault="00523CF6" w:rsidP="00523CF6">
            <w:r>
              <w:t xml:space="preserve">Nepali                                                                                            Fluent </w:t>
            </w:r>
          </w:p>
          <w:p w14:paraId="29F8E992" w14:textId="3F03100B" w:rsidR="00523CF6" w:rsidRDefault="00523CF6" w:rsidP="00523CF6">
            <w:r>
              <w:t xml:space="preserve">Hindi                                                                                               Fluent </w:t>
            </w:r>
          </w:p>
          <w:p w14:paraId="738B5ED1" w14:textId="40CBA50A" w:rsidR="00523CF6" w:rsidRPr="00523CF6" w:rsidRDefault="00523CF6" w:rsidP="00523CF6">
            <w:pPr>
              <w:pStyle w:val="Heading2"/>
            </w:pPr>
            <w:r>
              <w:t xml:space="preserve">AREAS OF EXPERTISE </w:t>
            </w:r>
          </w:p>
          <w:p w14:paraId="5BAB8C23" w14:textId="5F2C039D" w:rsidR="00523CF6" w:rsidRDefault="00523CF6" w:rsidP="00523CF6">
            <w:pPr>
              <w:pStyle w:val="NormalWeb"/>
              <w:shd w:val="clear" w:color="auto" w:fill="FFFFFF"/>
              <w:spacing w:before="0" w:beforeAutospacing="0" w:after="150" w:afterAutospacing="0" w:line="270" w:lineRule="atLeast"/>
              <w:jc w:val="both"/>
            </w:pPr>
            <w:r w:rsidRPr="00523CF6">
              <w:rPr>
                <w:rStyle w:val="Strong"/>
                <w:rFonts w:asciiTheme="minorHAnsi" w:hAnsiTheme="minorHAnsi"/>
                <w:sz w:val="18"/>
                <w:szCs w:val="18"/>
              </w:rPr>
              <w:t>Customer Service:</w:t>
            </w:r>
            <w:r w:rsidRPr="00523CF6">
              <w:rPr>
                <w:rStyle w:val="apple-converted-space"/>
                <w:rFonts w:asciiTheme="minorHAnsi" w:hAnsiTheme="minorHAnsi"/>
                <w:sz w:val="18"/>
                <w:szCs w:val="18"/>
              </w:rPr>
              <w:t> </w:t>
            </w:r>
            <w:r w:rsidRPr="00523CF6">
              <w:rPr>
                <w:rFonts w:asciiTheme="minorHAnsi" w:hAnsiTheme="minorHAnsi"/>
                <w:sz w:val="18"/>
                <w:szCs w:val="18"/>
              </w:rPr>
              <w:t>Maintained professional demeanour. Greeted guests/customers in a courteous and welcoming manner. Maintained optimistic and healthy working environment by taking and listening to criticism in a constructive manner. Ensured that the desired expectations of the customers were always met, building healthy relations with customers by assisting them with the menu and meals</w:t>
            </w:r>
            <w:r w:rsidRPr="00523CF6">
              <w:t>.</w:t>
            </w:r>
          </w:p>
          <w:p w14:paraId="36938344" w14:textId="5F2C039D" w:rsidR="00523CF6" w:rsidRPr="00523CF6" w:rsidRDefault="00523CF6" w:rsidP="00523CF6">
            <w:pPr>
              <w:pStyle w:val="NormalWeb"/>
              <w:shd w:val="clear" w:color="auto" w:fill="FFFFFF"/>
              <w:spacing w:before="0" w:beforeAutospacing="0" w:after="150" w:afterAutospacing="0" w:line="270" w:lineRule="atLeast"/>
              <w:jc w:val="both"/>
            </w:pPr>
          </w:p>
          <w:p w14:paraId="2F2CA5FF" w14:textId="77777777" w:rsidR="00523CF6" w:rsidRDefault="00523CF6" w:rsidP="00523CF6">
            <w:pPr>
              <w:rPr>
                <w:noProof/>
              </w:rPr>
            </w:pPr>
          </w:p>
          <w:p w14:paraId="5C775004" w14:textId="0A48432C" w:rsidR="00523CF6" w:rsidRPr="00523CF6" w:rsidRDefault="00523CF6" w:rsidP="004D3011"/>
        </w:tc>
      </w:tr>
    </w:tbl>
    <w:p w14:paraId="4E601F31" w14:textId="306E6C0A" w:rsidR="00523CF6" w:rsidRDefault="00523CF6" w:rsidP="000C45FF">
      <w:pPr>
        <w:tabs>
          <w:tab w:val="left" w:pos="990"/>
        </w:tabs>
      </w:pPr>
    </w:p>
    <w:p w14:paraId="17339ADF" w14:textId="77777777" w:rsidR="00523CF6" w:rsidRDefault="00523CF6">
      <w:r>
        <w:br w:type="page"/>
      </w:r>
    </w:p>
    <w:p w14:paraId="52844EFA" w14:textId="77777777" w:rsidR="00DB5D5D" w:rsidRDefault="00DB5D5D" w:rsidP="00523CF6">
      <w:pPr>
        <w:tabs>
          <w:tab w:val="left" w:pos="990"/>
        </w:tabs>
        <w:spacing w:line="276" w:lineRule="auto"/>
        <w:ind w:left="4410"/>
        <w:rPr>
          <w:rStyle w:val="Strong"/>
        </w:rPr>
      </w:pPr>
    </w:p>
    <w:p w14:paraId="1FD27B67" w14:textId="77777777" w:rsidR="00DB5D5D" w:rsidRDefault="00DB5D5D" w:rsidP="00523CF6">
      <w:pPr>
        <w:tabs>
          <w:tab w:val="left" w:pos="990"/>
        </w:tabs>
        <w:spacing w:line="276" w:lineRule="auto"/>
        <w:ind w:left="4410"/>
        <w:rPr>
          <w:rStyle w:val="Strong"/>
        </w:rPr>
      </w:pPr>
    </w:p>
    <w:p w14:paraId="496ADA02" w14:textId="77777777" w:rsidR="00DB5D5D" w:rsidRDefault="00DB5D5D" w:rsidP="00523CF6">
      <w:pPr>
        <w:tabs>
          <w:tab w:val="left" w:pos="990"/>
        </w:tabs>
        <w:spacing w:line="276" w:lineRule="auto"/>
        <w:ind w:left="4410"/>
        <w:rPr>
          <w:rStyle w:val="Strong"/>
        </w:rPr>
      </w:pPr>
    </w:p>
    <w:p w14:paraId="4D043832" w14:textId="77777777" w:rsidR="00DB5D5D" w:rsidRDefault="00DB5D5D" w:rsidP="00523CF6">
      <w:pPr>
        <w:tabs>
          <w:tab w:val="left" w:pos="990"/>
        </w:tabs>
        <w:spacing w:line="276" w:lineRule="auto"/>
        <w:ind w:left="4410"/>
        <w:rPr>
          <w:rStyle w:val="Strong"/>
        </w:rPr>
      </w:pPr>
    </w:p>
    <w:p w14:paraId="72E759D6" w14:textId="1BD171B7" w:rsidR="0043117B" w:rsidRDefault="00523CF6" w:rsidP="00523CF6">
      <w:pPr>
        <w:tabs>
          <w:tab w:val="left" w:pos="990"/>
        </w:tabs>
        <w:spacing w:line="276" w:lineRule="auto"/>
        <w:ind w:left="4410"/>
      </w:pPr>
      <w:r w:rsidRPr="00523CF6">
        <w:rPr>
          <w:rStyle w:val="Strong"/>
        </w:rPr>
        <w:t>Inventory management:</w:t>
      </w:r>
      <w:r w:rsidRPr="00523CF6">
        <w:rPr>
          <w:rStyle w:val="apple-converted-space"/>
        </w:rPr>
        <w:t> </w:t>
      </w:r>
      <w:r w:rsidRPr="00523CF6">
        <w:t>Vigilantly conducted accurate inventory of beverage items and supplies. Determined inventory needs, plus restocked and ordered essential products as well as accurately calculated optimum order levels.</w:t>
      </w:r>
    </w:p>
    <w:p w14:paraId="4CA6D616" w14:textId="376FFAD6" w:rsidR="00523CF6" w:rsidRDefault="00523CF6" w:rsidP="00523CF6">
      <w:pPr>
        <w:tabs>
          <w:tab w:val="left" w:pos="990"/>
        </w:tabs>
        <w:spacing w:line="276" w:lineRule="auto"/>
        <w:ind w:left="4410"/>
      </w:pPr>
    </w:p>
    <w:p w14:paraId="3268C777" w14:textId="2DC57436" w:rsidR="00523CF6" w:rsidRPr="001929ED" w:rsidRDefault="00523CF6" w:rsidP="00DB5D5D">
      <w:pPr>
        <w:pStyle w:val="NormalWeb"/>
        <w:shd w:val="clear" w:color="auto" w:fill="FFFFFF"/>
        <w:spacing w:before="0" w:beforeAutospacing="0" w:after="150" w:afterAutospacing="0" w:line="270" w:lineRule="atLeast"/>
        <w:ind w:left="4410"/>
        <w:jc w:val="both"/>
        <w:rPr>
          <w:rFonts w:asciiTheme="minorHAnsi" w:hAnsiTheme="minorHAnsi"/>
          <w:sz w:val="18"/>
          <w:szCs w:val="18"/>
        </w:rPr>
      </w:pPr>
      <w:r w:rsidRPr="001929ED">
        <w:rPr>
          <w:rStyle w:val="Strong"/>
          <w:rFonts w:asciiTheme="minorHAnsi" w:hAnsiTheme="minorHAnsi"/>
          <w:sz w:val="18"/>
          <w:szCs w:val="18"/>
        </w:rPr>
        <w:t>Cash management:</w:t>
      </w:r>
      <w:r w:rsidRPr="001929ED">
        <w:rPr>
          <w:rStyle w:val="apple-converted-space"/>
          <w:rFonts w:asciiTheme="minorHAnsi" w:hAnsiTheme="minorHAnsi"/>
          <w:sz w:val="18"/>
          <w:szCs w:val="18"/>
        </w:rPr>
        <w:t> </w:t>
      </w:r>
      <w:r w:rsidRPr="001929ED">
        <w:rPr>
          <w:rFonts w:asciiTheme="minorHAnsi" w:hAnsiTheme="minorHAnsi"/>
          <w:sz w:val="18"/>
          <w:szCs w:val="18"/>
        </w:rPr>
        <w:t>Operated and handled cash register, financial transactions, cash banks, cash counter and chiefly accepted payments accordingly along with collecting sales slips as required.</w:t>
      </w:r>
    </w:p>
    <w:p w14:paraId="78B8F845" w14:textId="50A7E8C0" w:rsidR="00523CF6" w:rsidRPr="00DB5D5D" w:rsidRDefault="00523CF6" w:rsidP="00DB5D5D">
      <w:pPr>
        <w:pStyle w:val="NormalWeb"/>
        <w:shd w:val="clear" w:color="auto" w:fill="FFFFFF"/>
        <w:spacing w:before="0" w:beforeAutospacing="0" w:after="150" w:afterAutospacing="0" w:line="270" w:lineRule="atLeast"/>
        <w:ind w:left="4410"/>
        <w:jc w:val="both"/>
        <w:rPr>
          <w:rFonts w:asciiTheme="minorHAnsi" w:hAnsiTheme="minorHAnsi"/>
          <w:sz w:val="18"/>
          <w:szCs w:val="18"/>
        </w:rPr>
      </w:pPr>
      <w:r w:rsidRPr="00DB5D5D">
        <w:rPr>
          <w:rStyle w:val="Strong"/>
          <w:rFonts w:asciiTheme="minorHAnsi" w:hAnsiTheme="minorHAnsi"/>
          <w:sz w:val="18"/>
          <w:szCs w:val="18"/>
        </w:rPr>
        <w:t>Attendant skills:</w:t>
      </w:r>
      <w:r w:rsidRPr="00DB5D5D">
        <w:rPr>
          <w:rStyle w:val="apple-converted-space"/>
          <w:rFonts w:asciiTheme="minorHAnsi" w:hAnsiTheme="minorHAnsi"/>
          <w:sz w:val="18"/>
          <w:szCs w:val="18"/>
        </w:rPr>
        <w:t> </w:t>
      </w:r>
      <w:r w:rsidRPr="00DB5D5D">
        <w:rPr>
          <w:rFonts w:asciiTheme="minorHAnsi" w:hAnsiTheme="minorHAnsi"/>
          <w:sz w:val="18"/>
          <w:szCs w:val="18"/>
        </w:rPr>
        <w:t>Orderly provided food and beverage orders. Set up food service counters, tables and chairs/seats. Took orders, conveyed them to the kitchen, served both food and beverages then immediately cleaned the tables. Performed number of closing duties such as restocking and rearranging working area and pantry, locking refrigerators and doors, checking cleanliness of all the utensils used, etc.</w:t>
      </w:r>
    </w:p>
    <w:p w14:paraId="6B195950" w14:textId="0FA61E85" w:rsidR="00523CF6" w:rsidRDefault="00523CF6" w:rsidP="00DB5D5D">
      <w:pPr>
        <w:pStyle w:val="NormalWeb"/>
        <w:shd w:val="clear" w:color="auto" w:fill="FFFFFF"/>
        <w:spacing w:before="0" w:beforeAutospacing="0" w:after="150" w:afterAutospacing="0" w:line="270" w:lineRule="atLeast"/>
        <w:ind w:left="4410"/>
        <w:jc w:val="both"/>
        <w:rPr>
          <w:rFonts w:asciiTheme="minorHAnsi" w:hAnsiTheme="minorHAnsi"/>
          <w:sz w:val="18"/>
          <w:szCs w:val="18"/>
        </w:rPr>
      </w:pPr>
      <w:r w:rsidRPr="00DB5D5D">
        <w:rPr>
          <w:rStyle w:val="Strong"/>
          <w:rFonts w:asciiTheme="minorHAnsi" w:hAnsiTheme="minorHAnsi"/>
          <w:sz w:val="18"/>
          <w:szCs w:val="18"/>
        </w:rPr>
        <w:t>Team Leading and Training:</w:t>
      </w:r>
      <w:r w:rsidRPr="00DB5D5D">
        <w:rPr>
          <w:rStyle w:val="apple-converted-space"/>
          <w:rFonts w:asciiTheme="minorHAnsi" w:hAnsiTheme="minorHAnsi"/>
          <w:sz w:val="18"/>
          <w:szCs w:val="18"/>
        </w:rPr>
        <w:t> </w:t>
      </w:r>
      <w:r w:rsidRPr="00DB5D5D">
        <w:rPr>
          <w:rFonts w:asciiTheme="minorHAnsi" w:hAnsiTheme="minorHAnsi"/>
          <w:sz w:val="18"/>
          <w:szCs w:val="18"/>
        </w:rPr>
        <w:t>Supported and helped employees and all the working staff for excellent performance. Gave orientations and starter trainings to juniors and new hires. Set an example for the trainees by exercising professionalism and taught them how to maintain professional appearance.</w:t>
      </w:r>
    </w:p>
    <w:p w14:paraId="72ED8B76" w14:textId="77777777" w:rsidR="00DB5D5D" w:rsidRDefault="00DB5D5D" w:rsidP="00DB5D5D">
      <w:pPr>
        <w:pStyle w:val="NormalWeb"/>
        <w:shd w:val="clear" w:color="auto" w:fill="FFFFFF"/>
        <w:spacing w:before="0" w:beforeAutospacing="0" w:after="150" w:afterAutospacing="0" w:line="270" w:lineRule="atLeast"/>
        <w:ind w:left="4410"/>
        <w:jc w:val="both"/>
        <w:rPr>
          <w:rFonts w:asciiTheme="minorHAnsi" w:hAnsiTheme="minorHAnsi"/>
          <w:sz w:val="18"/>
          <w:szCs w:val="18"/>
        </w:rPr>
      </w:pPr>
    </w:p>
    <w:p w14:paraId="5034A72B" w14:textId="10D343A1" w:rsidR="00DB5D5D" w:rsidRPr="0051748C" w:rsidRDefault="00DB5D5D" w:rsidP="00DB5D5D">
      <w:pPr>
        <w:pBdr>
          <w:bottom w:val="single" w:sz="6" w:space="1" w:color="1976C4"/>
        </w:pBdr>
        <w:tabs>
          <w:tab w:val="right" w:pos="9646"/>
        </w:tabs>
        <w:spacing w:before="90" w:after="90"/>
        <w:ind w:left="4410"/>
        <w:jc w:val="both"/>
        <w:rPr>
          <w:rFonts w:eastAsia="Verdana"/>
          <w:b/>
          <w:color w:val="FF0000"/>
        </w:rPr>
      </w:pPr>
      <w:r w:rsidRPr="0051748C">
        <w:rPr>
          <w:rFonts w:eastAsia="Verdana"/>
          <w:b/>
          <w:color w:val="FF0000"/>
        </w:rPr>
        <w:t>References</w:t>
      </w:r>
      <w:r w:rsidRPr="0051748C">
        <w:rPr>
          <w:rFonts w:eastAsia="Verdana"/>
          <w:b/>
          <w:color w:val="FF0000"/>
        </w:rPr>
        <w:tab/>
      </w:r>
    </w:p>
    <w:p w14:paraId="69E7ABAF" w14:textId="77777777" w:rsidR="001929ED" w:rsidRPr="001929ED" w:rsidRDefault="001929ED" w:rsidP="001929ED">
      <w:pPr>
        <w:pStyle w:val="NoSpacing"/>
        <w:ind w:left="4410" w:hanging="90"/>
      </w:pPr>
      <w:r w:rsidRPr="001929ED">
        <w:t xml:space="preserve">Jack Chhantyal </w:t>
      </w:r>
    </w:p>
    <w:p w14:paraId="77B2558D" w14:textId="77777777" w:rsidR="001929ED" w:rsidRPr="001929ED" w:rsidRDefault="001929ED" w:rsidP="001929ED">
      <w:pPr>
        <w:pStyle w:val="NoSpacing"/>
        <w:ind w:left="4410" w:hanging="90"/>
      </w:pPr>
      <w:r w:rsidRPr="001929ED">
        <w:t>Quay Cafe, Circular Quay</w:t>
      </w:r>
    </w:p>
    <w:p w14:paraId="0AAE8509" w14:textId="0F890187" w:rsidR="00DB5D5D" w:rsidRPr="00DB5D5D" w:rsidRDefault="001929ED" w:rsidP="001929ED">
      <w:pPr>
        <w:pStyle w:val="NoSpacing"/>
        <w:ind w:left="4410" w:hanging="90"/>
        <w:rPr>
          <w:szCs w:val="18"/>
        </w:rPr>
      </w:pPr>
      <w:r w:rsidRPr="001929ED">
        <w:t>92478807</w:t>
      </w:r>
    </w:p>
    <w:p w14:paraId="5DF6AC59" w14:textId="77777777" w:rsidR="00523CF6" w:rsidRPr="00DB5D5D" w:rsidRDefault="00523CF6" w:rsidP="001929ED">
      <w:pPr>
        <w:pStyle w:val="NoSpacing"/>
        <w:ind w:left="4410" w:hanging="90"/>
        <w:rPr>
          <w:rFonts w:asciiTheme="majorHAnsi" w:hAnsiTheme="majorHAnsi" w:cs="Times New Roman"/>
          <w:szCs w:val="18"/>
        </w:rPr>
      </w:pPr>
    </w:p>
    <w:sectPr w:rsidR="00523CF6" w:rsidRPr="00DB5D5D" w:rsidSect="002B44F0">
      <w:headerReference w:type="default" r:id="rId10"/>
      <w:pgSz w:w="12240" w:h="15840"/>
      <w:pgMar w:top="5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7D2CD" w14:textId="77777777" w:rsidR="008B0E68" w:rsidRDefault="008B0E68" w:rsidP="000C45FF">
      <w:r>
        <w:separator/>
      </w:r>
    </w:p>
  </w:endnote>
  <w:endnote w:type="continuationSeparator" w:id="0">
    <w:p w14:paraId="0D4BAD3B" w14:textId="77777777" w:rsidR="008B0E68" w:rsidRDefault="008B0E6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7E6C4" w14:textId="77777777" w:rsidR="008B0E68" w:rsidRDefault="008B0E68" w:rsidP="000C45FF">
      <w:r>
        <w:separator/>
      </w:r>
    </w:p>
  </w:footnote>
  <w:footnote w:type="continuationSeparator" w:id="0">
    <w:p w14:paraId="098F2A91" w14:textId="77777777" w:rsidR="008B0E68" w:rsidRDefault="008B0E6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F6E0C" w14:textId="77777777" w:rsidR="000C45FF" w:rsidRDefault="000C45FF">
    <w:pPr>
      <w:pStyle w:val="Header"/>
    </w:pPr>
    <w:r>
      <w:rPr>
        <w:noProof/>
      </w:rPr>
      <w:drawing>
        <wp:anchor distT="0" distB="0" distL="114300" distR="114300" simplePos="0" relativeHeight="251658240" behindDoc="1" locked="0" layoutInCell="1" allowOverlap="1" wp14:anchorId="10CE4545" wp14:editId="54441BC4">
          <wp:simplePos x="0" y="0"/>
          <wp:positionH relativeFrom="page">
            <wp:align>center</wp:align>
          </wp:positionH>
          <wp:positionV relativeFrom="page">
            <wp:align>center</wp:align>
          </wp:positionV>
          <wp:extent cx="7260336" cy="9628632"/>
          <wp:effectExtent l="0" t="0" r="0" b="0"/>
          <wp:wrapNone/>
          <wp:docPr id="2" name="Graphic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B48DA"/>
    <w:multiLevelType w:val="hybridMultilevel"/>
    <w:tmpl w:val="0EDE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D4DF2"/>
    <w:multiLevelType w:val="hybridMultilevel"/>
    <w:tmpl w:val="1E38CC6C"/>
    <w:lvl w:ilvl="0" w:tplc="3BC207BE">
      <w:numFmt w:val="bullet"/>
      <w:lvlText w:val="•"/>
      <w:lvlJc w:val="left"/>
      <w:pPr>
        <w:ind w:left="840" w:hanging="360"/>
      </w:pPr>
      <w:rPr>
        <w:rFonts w:ascii="Arial" w:eastAsia="Times New Roman" w:hAnsi="Arial" w:cs="Arial" w:hint="default"/>
        <w:b/>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7DBC6BF2"/>
    <w:multiLevelType w:val="hybridMultilevel"/>
    <w:tmpl w:val="CF20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0"/>
    <w:rsid w:val="00002C06"/>
    <w:rsid w:val="00036450"/>
    <w:rsid w:val="00094499"/>
    <w:rsid w:val="000C45FF"/>
    <w:rsid w:val="000E3FD1"/>
    <w:rsid w:val="00112054"/>
    <w:rsid w:val="001525E1"/>
    <w:rsid w:val="00180329"/>
    <w:rsid w:val="0019001F"/>
    <w:rsid w:val="001929ED"/>
    <w:rsid w:val="001A74A5"/>
    <w:rsid w:val="001B2ABD"/>
    <w:rsid w:val="001E0391"/>
    <w:rsid w:val="001E1759"/>
    <w:rsid w:val="001F1ECC"/>
    <w:rsid w:val="002400EB"/>
    <w:rsid w:val="00256CF7"/>
    <w:rsid w:val="00281FD5"/>
    <w:rsid w:val="002B44F0"/>
    <w:rsid w:val="0030481B"/>
    <w:rsid w:val="003156FC"/>
    <w:rsid w:val="003254B5"/>
    <w:rsid w:val="0037121F"/>
    <w:rsid w:val="003A6B7D"/>
    <w:rsid w:val="003B06CA"/>
    <w:rsid w:val="004071FC"/>
    <w:rsid w:val="00445947"/>
    <w:rsid w:val="004813B3"/>
    <w:rsid w:val="00496591"/>
    <w:rsid w:val="004C63E4"/>
    <w:rsid w:val="004D3011"/>
    <w:rsid w:val="00523CF6"/>
    <w:rsid w:val="005262AC"/>
    <w:rsid w:val="005E39D5"/>
    <w:rsid w:val="00600670"/>
    <w:rsid w:val="0062123A"/>
    <w:rsid w:val="00646E75"/>
    <w:rsid w:val="006771D0"/>
    <w:rsid w:val="00715FCB"/>
    <w:rsid w:val="00743101"/>
    <w:rsid w:val="007775E1"/>
    <w:rsid w:val="007867A0"/>
    <w:rsid w:val="007927F5"/>
    <w:rsid w:val="00802CA0"/>
    <w:rsid w:val="008B0E68"/>
    <w:rsid w:val="009260CD"/>
    <w:rsid w:val="00952C25"/>
    <w:rsid w:val="00954FB6"/>
    <w:rsid w:val="00A2118D"/>
    <w:rsid w:val="00AD76E2"/>
    <w:rsid w:val="00B20152"/>
    <w:rsid w:val="00B359E4"/>
    <w:rsid w:val="00B57D98"/>
    <w:rsid w:val="00B70850"/>
    <w:rsid w:val="00C066B6"/>
    <w:rsid w:val="00C37BA1"/>
    <w:rsid w:val="00C4674C"/>
    <w:rsid w:val="00C506CF"/>
    <w:rsid w:val="00C56BA5"/>
    <w:rsid w:val="00C72BED"/>
    <w:rsid w:val="00C9578B"/>
    <w:rsid w:val="00CB0055"/>
    <w:rsid w:val="00D2522B"/>
    <w:rsid w:val="00D422DE"/>
    <w:rsid w:val="00D5459D"/>
    <w:rsid w:val="00DA1F4D"/>
    <w:rsid w:val="00DB5D5D"/>
    <w:rsid w:val="00DD172A"/>
    <w:rsid w:val="00E25A26"/>
    <w:rsid w:val="00E4381A"/>
    <w:rsid w:val="00E55D74"/>
    <w:rsid w:val="00E85ABE"/>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C09A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NoSpacing">
    <w:name w:val="No Spacing"/>
    <w:uiPriority w:val="1"/>
    <w:qFormat/>
    <w:rsid w:val="00E85ABE"/>
    <w:rPr>
      <w:sz w:val="18"/>
      <w:szCs w:val="22"/>
    </w:rPr>
  </w:style>
  <w:style w:type="paragraph" w:styleId="ListParagraph">
    <w:name w:val="List Paragraph"/>
    <w:basedOn w:val="Normal"/>
    <w:uiPriority w:val="34"/>
    <w:semiHidden/>
    <w:qFormat/>
    <w:rsid w:val="00523CF6"/>
    <w:pPr>
      <w:ind w:left="720"/>
      <w:contextualSpacing/>
    </w:pPr>
  </w:style>
  <w:style w:type="paragraph" w:styleId="NormalWeb">
    <w:name w:val="Normal (Web)"/>
    <w:basedOn w:val="Normal"/>
    <w:uiPriority w:val="99"/>
    <w:semiHidden/>
    <w:unhideWhenUsed/>
    <w:rsid w:val="00523CF6"/>
    <w:pPr>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uiPriority w:val="22"/>
    <w:qFormat/>
    <w:rsid w:val="00523CF6"/>
    <w:rPr>
      <w:b/>
      <w:bCs/>
    </w:rPr>
  </w:style>
  <w:style w:type="character" w:customStyle="1" w:styleId="apple-converted-space">
    <w:name w:val="apple-converted-space"/>
    <w:basedOn w:val="DefaultParagraphFont"/>
    <w:rsid w:val="00523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20Bista\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A1EAAFB1704173BD91569A9A4A9EB1"/>
        <w:category>
          <w:name w:val="General"/>
          <w:gallery w:val="placeholder"/>
        </w:category>
        <w:types>
          <w:type w:val="bbPlcHdr"/>
        </w:types>
        <w:behaviors>
          <w:behavior w:val="content"/>
        </w:behaviors>
        <w:guid w:val="{2224C6F1-93B8-4136-8C1A-9946C12A190A}"/>
      </w:docPartPr>
      <w:docPartBody>
        <w:p w:rsidR="00FE6AD6" w:rsidRDefault="00417B6D">
          <w:pPr>
            <w:pStyle w:val="98A1EAAFB1704173BD91569A9A4A9EB1"/>
          </w:pPr>
          <w:r w:rsidRPr="00CB0055">
            <w:t>Contact</w:t>
          </w:r>
        </w:p>
      </w:docPartBody>
    </w:docPart>
    <w:docPart>
      <w:docPartPr>
        <w:name w:val="61D3ACA7C0F9487BA3BD51E09BB6FCBE"/>
        <w:category>
          <w:name w:val="General"/>
          <w:gallery w:val="placeholder"/>
        </w:category>
        <w:types>
          <w:type w:val="bbPlcHdr"/>
        </w:types>
        <w:behaviors>
          <w:behavior w:val="content"/>
        </w:behaviors>
        <w:guid w:val="{6D58C90E-313B-4087-AEEC-6F5154212727}"/>
      </w:docPartPr>
      <w:docPartBody>
        <w:p w:rsidR="00FE6AD6" w:rsidRDefault="00417B6D">
          <w:pPr>
            <w:pStyle w:val="61D3ACA7C0F9487BA3BD51E09BB6FCBE"/>
          </w:pPr>
          <w:r w:rsidRPr="004D3011">
            <w:t>PHONE:</w:t>
          </w:r>
        </w:p>
      </w:docPartBody>
    </w:docPart>
    <w:docPart>
      <w:docPartPr>
        <w:name w:val="7C1E6E7F485A475DA65D24E55EA9521F"/>
        <w:category>
          <w:name w:val="General"/>
          <w:gallery w:val="placeholder"/>
        </w:category>
        <w:types>
          <w:type w:val="bbPlcHdr"/>
        </w:types>
        <w:behaviors>
          <w:behavior w:val="content"/>
        </w:behaviors>
        <w:guid w:val="{B380950D-7839-4346-BFE1-E76CB0085D90}"/>
      </w:docPartPr>
      <w:docPartBody>
        <w:p w:rsidR="00FE6AD6" w:rsidRDefault="00417B6D">
          <w:pPr>
            <w:pStyle w:val="7C1E6E7F485A475DA65D24E55EA9521F"/>
          </w:pPr>
          <w:r w:rsidRPr="004D3011">
            <w:t>EMAIL:</w:t>
          </w:r>
        </w:p>
      </w:docPartBody>
    </w:docPart>
    <w:docPart>
      <w:docPartPr>
        <w:name w:val="E909AF28A33D4CA68A086804B9F3A1B1"/>
        <w:category>
          <w:name w:val="General"/>
          <w:gallery w:val="placeholder"/>
        </w:category>
        <w:types>
          <w:type w:val="bbPlcHdr"/>
        </w:types>
        <w:behaviors>
          <w:behavior w:val="content"/>
        </w:behaviors>
        <w:guid w:val="{44308F40-2C41-4A88-B42E-719A6AB07AF8}"/>
      </w:docPartPr>
      <w:docPartBody>
        <w:p w:rsidR="00FE6AD6" w:rsidRDefault="00417B6D">
          <w:pPr>
            <w:pStyle w:val="E909AF28A33D4CA68A086804B9F3A1B1"/>
          </w:pPr>
          <w:r w:rsidRPr="00CB0055">
            <w:t>Hobbies</w:t>
          </w:r>
        </w:p>
      </w:docPartBody>
    </w:docPart>
    <w:docPart>
      <w:docPartPr>
        <w:name w:val="43B7806B32C84D6297FA1E4A74845836"/>
        <w:category>
          <w:name w:val="General"/>
          <w:gallery w:val="placeholder"/>
        </w:category>
        <w:types>
          <w:type w:val="bbPlcHdr"/>
        </w:types>
        <w:behaviors>
          <w:behavior w:val="content"/>
        </w:behaviors>
        <w:guid w:val="{504E37EA-2E0B-4C06-B796-1648EF9C0D57}"/>
      </w:docPartPr>
      <w:docPartBody>
        <w:p w:rsidR="00FE6AD6" w:rsidRDefault="00417B6D">
          <w:pPr>
            <w:pStyle w:val="43B7806B32C84D6297FA1E4A74845836"/>
          </w:pPr>
          <w:r w:rsidRPr="00036450">
            <w:t>EDUCATION</w:t>
          </w:r>
        </w:p>
      </w:docPartBody>
    </w:docPart>
    <w:docPart>
      <w:docPartPr>
        <w:name w:val="006DCA2885CC4181ABEF724269EFE53E"/>
        <w:category>
          <w:name w:val="General"/>
          <w:gallery w:val="placeholder"/>
        </w:category>
        <w:types>
          <w:type w:val="bbPlcHdr"/>
        </w:types>
        <w:behaviors>
          <w:behavior w:val="content"/>
        </w:behaviors>
        <w:guid w:val="{3CE7731A-54CE-4ED9-85C4-0EA0810A9B84}"/>
      </w:docPartPr>
      <w:docPartBody>
        <w:p w:rsidR="00FE6AD6" w:rsidRDefault="00417B6D">
          <w:pPr>
            <w:pStyle w:val="006DCA2885CC4181ABEF724269EFE53E"/>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4A"/>
    <w:rsid w:val="004108A5"/>
    <w:rsid w:val="00417B6D"/>
    <w:rsid w:val="0075434A"/>
    <w:rsid w:val="00FE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5D13AE6E424BD8AADF9BCA4BA73C28">
    <w:name w:val="325D13AE6E424BD8AADF9BCA4BA73C28"/>
  </w:style>
  <w:style w:type="paragraph" w:customStyle="1" w:styleId="3DD3514250804ECB9691317A9678FCCD">
    <w:name w:val="3DD3514250804ECB9691317A9678FCCD"/>
  </w:style>
  <w:style w:type="paragraph" w:customStyle="1" w:styleId="468CDFF836C74745BD9C293577621E37">
    <w:name w:val="468CDFF836C74745BD9C293577621E37"/>
  </w:style>
  <w:style w:type="paragraph" w:customStyle="1" w:styleId="CE865FCBC4B043F9A264DD56B1C9D0CF">
    <w:name w:val="CE865FCBC4B043F9A264DD56B1C9D0CF"/>
  </w:style>
  <w:style w:type="paragraph" w:customStyle="1" w:styleId="98A1EAAFB1704173BD91569A9A4A9EB1">
    <w:name w:val="98A1EAAFB1704173BD91569A9A4A9EB1"/>
  </w:style>
  <w:style w:type="paragraph" w:customStyle="1" w:styleId="61D3ACA7C0F9487BA3BD51E09BB6FCBE">
    <w:name w:val="61D3ACA7C0F9487BA3BD51E09BB6FCBE"/>
  </w:style>
  <w:style w:type="paragraph" w:customStyle="1" w:styleId="14D046CD6DE04CE1B72BFE7BAAD60789">
    <w:name w:val="14D046CD6DE04CE1B72BFE7BAAD60789"/>
  </w:style>
  <w:style w:type="paragraph" w:customStyle="1" w:styleId="B221B9B77D5A46B68132805AED7D76D6">
    <w:name w:val="B221B9B77D5A46B68132805AED7D76D6"/>
  </w:style>
  <w:style w:type="paragraph" w:customStyle="1" w:styleId="A91B6A99442E4D3DA57BA096AB52B043">
    <w:name w:val="A91B6A99442E4D3DA57BA096AB52B043"/>
  </w:style>
  <w:style w:type="paragraph" w:customStyle="1" w:styleId="7C1E6E7F485A475DA65D24E55EA9521F">
    <w:name w:val="7C1E6E7F485A475DA65D24E55EA9521F"/>
  </w:style>
  <w:style w:type="character" w:styleId="Hyperlink">
    <w:name w:val="Hyperlink"/>
    <w:basedOn w:val="DefaultParagraphFont"/>
    <w:uiPriority w:val="99"/>
    <w:unhideWhenUsed/>
    <w:rPr>
      <w:color w:val="C45911" w:themeColor="accent2" w:themeShade="BF"/>
      <w:u w:val="single"/>
    </w:rPr>
  </w:style>
  <w:style w:type="paragraph" w:customStyle="1" w:styleId="67E11FB1763D43B984151A943194FD26">
    <w:name w:val="67E11FB1763D43B984151A943194FD26"/>
  </w:style>
  <w:style w:type="paragraph" w:customStyle="1" w:styleId="E909AF28A33D4CA68A086804B9F3A1B1">
    <w:name w:val="E909AF28A33D4CA68A086804B9F3A1B1"/>
  </w:style>
  <w:style w:type="paragraph" w:customStyle="1" w:styleId="1E8640D74AF04A5AA41D21980B56E981">
    <w:name w:val="1E8640D74AF04A5AA41D21980B56E981"/>
  </w:style>
  <w:style w:type="paragraph" w:customStyle="1" w:styleId="3402436D7CC44E0F88E9D16B30772078">
    <w:name w:val="3402436D7CC44E0F88E9D16B30772078"/>
  </w:style>
  <w:style w:type="paragraph" w:customStyle="1" w:styleId="B878A1B8E7B3435D898B436F484C5058">
    <w:name w:val="B878A1B8E7B3435D898B436F484C5058"/>
  </w:style>
  <w:style w:type="paragraph" w:customStyle="1" w:styleId="0810F15E9FE241BB8071A86DDD5B41CA">
    <w:name w:val="0810F15E9FE241BB8071A86DDD5B41CA"/>
  </w:style>
  <w:style w:type="paragraph" w:customStyle="1" w:styleId="43B7806B32C84D6297FA1E4A74845836">
    <w:name w:val="43B7806B32C84D6297FA1E4A74845836"/>
  </w:style>
  <w:style w:type="paragraph" w:customStyle="1" w:styleId="4AAB5857F350495C87F878235A537BA4">
    <w:name w:val="4AAB5857F350495C87F878235A537BA4"/>
  </w:style>
  <w:style w:type="paragraph" w:customStyle="1" w:styleId="CC8B920D7EF545CDA13284F8FE882C34">
    <w:name w:val="CC8B920D7EF545CDA13284F8FE882C34"/>
  </w:style>
  <w:style w:type="paragraph" w:customStyle="1" w:styleId="74449AD5DCDC424D94C4CB5A28FF5780">
    <w:name w:val="74449AD5DCDC424D94C4CB5A28FF5780"/>
  </w:style>
  <w:style w:type="paragraph" w:customStyle="1" w:styleId="6CE4075BFE3544E689B7D15C990CBB5A">
    <w:name w:val="6CE4075BFE3544E689B7D15C990CBB5A"/>
  </w:style>
  <w:style w:type="paragraph" w:customStyle="1" w:styleId="AC5A2EC9779F4FA8802A34DE017FA886">
    <w:name w:val="AC5A2EC9779F4FA8802A34DE017FA886"/>
  </w:style>
  <w:style w:type="paragraph" w:customStyle="1" w:styleId="0CD934F05D31457E9DA6FD1B0D2B5DCE">
    <w:name w:val="0CD934F05D31457E9DA6FD1B0D2B5DCE"/>
  </w:style>
  <w:style w:type="paragraph" w:customStyle="1" w:styleId="A83FB3579EB646ECBB80EAC9BDA35BB2">
    <w:name w:val="A83FB3579EB646ECBB80EAC9BDA35BB2"/>
  </w:style>
  <w:style w:type="paragraph" w:customStyle="1" w:styleId="006DCA2885CC4181ABEF724269EFE53E">
    <w:name w:val="006DCA2885CC4181ABEF724269EFE53E"/>
  </w:style>
  <w:style w:type="paragraph" w:customStyle="1" w:styleId="7041A77A1B6A4C45AD55A90413D2CD6E">
    <w:name w:val="7041A77A1B6A4C45AD55A90413D2CD6E"/>
  </w:style>
  <w:style w:type="paragraph" w:customStyle="1" w:styleId="1F692C9E825948568555818A6E943012">
    <w:name w:val="1F692C9E825948568555818A6E943012"/>
  </w:style>
  <w:style w:type="paragraph" w:customStyle="1" w:styleId="873BBD34AD854D1CB53E6F9F002F5E87">
    <w:name w:val="873BBD34AD854D1CB53E6F9F002F5E87"/>
  </w:style>
  <w:style w:type="paragraph" w:customStyle="1" w:styleId="ECA4440169B143F5AB84DF937DF28C7A">
    <w:name w:val="ECA4440169B143F5AB84DF937DF28C7A"/>
  </w:style>
  <w:style w:type="paragraph" w:customStyle="1" w:styleId="D9B60C65C403490EAFF5FC75D2125414">
    <w:name w:val="D9B60C65C403490EAFF5FC75D2125414"/>
  </w:style>
  <w:style w:type="paragraph" w:customStyle="1" w:styleId="162FEADC5EDE48C09A22969BADB886F0">
    <w:name w:val="162FEADC5EDE48C09A22969BADB886F0"/>
  </w:style>
  <w:style w:type="paragraph" w:customStyle="1" w:styleId="4CB66EB7F7734FB9AC2F42E996D91530">
    <w:name w:val="4CB66EB7F7734FB9AC2F42E996D91530"/>
  </w:style>
  <w:style w:type="paragraph" w:customStyle="1" w:styleId="F7A3655F8ABB42458C3A3F4E9934FB5C">
    <w:name w:val="F7A3655F8ABB42458C3A3F4E9934FB5C"/>
  </w:style>
  <w:style w:type="paragraph" w:customStyle="1" w:styleId="CC75D5849F0140EA90D7A3513D128C96">
    <w:name w:val="CC75D5849F0140EA90D7A3513D128C96"/>
  </w:style>
  <w:style w:type="paragraph" w:customStyle="1" w:styleId="81ED3FE4A7C740989AA583604B85BB2B">
    <w:name w:val="81ED3FE4A7C740989AA583604B85BB2B"/>
  </w:style>
  <w:style w:type="paragraph" w:customStyle="1" w:styleId="8CF879571D9D4734AEE794C11B3F8D01">
    <w:name w:val="8CF879571D9D4734AEE794C11B3F8D01"/>
  </w:style>
  <w:style w:type="paragraph" w:customStyle="1" w:styleId="87846F0C2C8440AFA0580882A33BD429">
    <w:name w:val="87846F0C2C8440AFA0580882A33BD429"/>
  </w:style>
  <w:style w:type="paragraph" w:customStyle="1" w:styleId="EF2BE04C2A8A43DF8CBE2E593895F283">
    <w:name w:val="EF2BE04C2A8A43DF8CBE2E593895F283"/>
  </w:style>
  <w:style w:type="paragraph" w:customStyle="1" w:styleId="316669ABACD0491BB7CA35AA42E05DC3">
    <w:name w:val="316669ABACD0491BB7CA35AA42E05DC3"/>
  </w:style>
  <w:style w:type="paragraph" w:customStyle="1" w:styleId="9898CE37CDE546A1ACFEF72CD1E2463F">
    <w:name w:val="9898CE37CDE546A1ACFEF72CD1E2463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31C590EB1E434065AFADD33187C0D2B2">
    <w:name w:val="31C590EB1E434065AFADD33187C0D2B2"/>
  </w:style>
  <w:style w:type="paragraph" w:customStyle="1" w:styleId="19BA7637A3FE416985CD88B94C761F00">
    <w:name w:val="19BA7637A3FE416985CD88B94C761F00"/>
    <w:rsid w:val="0075434A"/>
  </w:style>
  <w:style w:type="paragraph" w:customStyle="1" w:styleId="0CB12C3CAB3A4ED3889C416F9DCA45F0">
    <w:name w:val="0CB12C3CAB3A4ED3889C416F9DCA45F0"/>
    <w:rsid w:val="0075434A"/>
  </w:style>
  <w:style w:type="paragraph" w:customStyle="1" w:styleId="17AE952246D94B26817F1E7E7947C460">
    <w:name w:val="17AE952246D94B26817F1E7E7947C460"/>
    <w:rsid w:val="00FE6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2020-03-09T23:39:00Z</dcterms:created>
  <dcterms:modified xsi:type="dcterms:W3CDTF">2020-03-09T23:39:00Z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