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121ABC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BA5B3D2" w14:textId="77777777" w:rsidR="00D53DAF" w:rsidRDefault="00D53DAF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</w:p>
          <w:p w14:paraId="58CC44DC" w14:textId="77777777" w:rsidR="00D53DAF" w:rsidRDefault="00D53DAF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</w:p>
          <w:p w14:paraId="35FB0E9E" w14:textId="2D23D24B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B6C99A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04F050B" w14:textId="4C9885AF" w:rsidR="001B2ABD" w:rsidRPr="002E52CA" w:rsidRDefault="00D53DAF" w:rsidP="001B2ABD">
            <w:pPr>
              <w:pStyle w:val="Title"/>
              <w:rPr>
                <w:b/>
                <w:bCs/>
                <w:sz w:val="56"/>
                <w:szCs w:val="56"/>
              </w:rPr>
            </w:pPr>
            <w:r w:rsidRPr="002E52CA">
              <w:rPr>
                <w:b/>
                <w:bCs/>
                <w:sz w:val="56"/>
                <w:szCs w:val="56"/>
              </w:rPr>
              <w:t>FRANCESCA GIUSSANI</w:t>
            </w:r>
          </w:p>
          <w:p w14:paraId="12BFB56F" w14:textId="77777777" w:rsidR="001B2ABD" w:rsidRPr="00941C39" w:rsidRDefault="00D53DAF" w:rsidP="001B2ABD">
            <w:pPr>
              <w:pStyle w:val="Subtitle"/>
              <w:rPr>
                <w:spacing w:val="3"/>
                <w:w w:val="100"/>
              </w:rPr>
            </w:pPr>
            <w:r w:rsidRPr="00941C39">
              <w:rPr>
                <w:spacing w:val="103"/>
                <w:w w:val="100"/>
              </w:rPr>
              <w:t>WAITRES</w:t>
            </w:r>
            <w:r w:rsidRPr="00941C39">
              <w:rPr>
                <w:spacing w:val="4"/>
                <w:w w:val="100"/>
              </w:rPr>
              <w:t>S</w:t>
            </w:r>
          </w:p>
          <w:p w14:paraId="1D693332" w14:textId="77777777" w:rsidR="00941C39" w:rsidRDefault="00941C39" w:rsidP="00941C39"/>
          <w:p w14:paraId="4281302B" w14:textId="640FD8DB" w:rsidR="00941C39" w:rsidRPr="00025ED3" w:rsidRDefault="00941C39" w:rsidP="00941C39">
            <w:pPr>
              <w:rPr>
                <w:rFonts w:asciiTheme="majorHAnsi" w:hAnsiTheme="majorHAnsi"/>
                <w:sz w:val="24"/>
                <w:szCs w:val="24"/>
              </w:rPr>
            </w:pPr>
            <w:r w:rsidRPr="00025ED3">
              <w:rPr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 xml:space="preserve">I am an experienced waitress with real pride and passion for what I do. I greet all of my customers with lots of energy and a BIG SMILE. I have the ability to build a rapport, even in a fast paced environment when the orders are flying in; and I love giving customers an awesome experience with great service delivery. </w:t>
            </w:r>
          </w:p>
        </w:tc>
      </w:tr>
      <w:tr w:rsidR="001B2ABD" w14:paraId="38508489" w14:textId="77777777" w:rsidTr="001B2ABD">
        <w:tc>
          <w:tcPr>
            <w:tcW w:w="3600" w:type="dxa"/>
          </w:tcPr>
          <w:p w14:paraId="4E0169CE" w14:textId="2F7A9B6B" w:rsidR="00036450" w:rsidRDefault="00036450" w:rsidP="009260CD"/>
          <w:p w14:paraId="2744DA01" w14:textId="77777777" w:rsidR="00036450" w:rsidRDefault="00036450" w:rsidP="00036450"/>
          <w:sdt>
            <w:sdtPr>
              <w:id w:val="-1954003311"/>
              <w:placeholder>
                <w:docPart w:val="D7244EA07A144E2C8593101F79B7BDA9"/>
              </w:placeholder>
              <w:temporary/>
              <w:showingPlcHdr/>
              <w15:appearance w15:val="hidden"/>
            </w:sdtPr>
            <w:sdtEndPr/>
            <w:sdtContent>
              <w:p w14:paraId="176C2DD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557E394321DA4097B71D658212F73B00"/>
              </w:placeholder>
              <w:temporary/>
              <w:showingPlcHdr/>
              <w15:appearance w15:val="hidden"/>
            </w:sdtPr>
            <w:sdtEndPr/>
            <w:sdtContent>
              <w:p w14:paraId="2C280E11" w14:textId="77777777" w:rsidR="004D3011" w:rsidRPr="002E52CA" w:rsidRDefault="004D3011" w:rsidP="004D3011">
                <w:pPr>
                  <w:rPr>
                    <w:sz w:val="24"/>
                    <w:szCs w:val="24"/>
                  </w:rPr>
                </w:pPr>
                <w:r w:rsidRPr="002E52CA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6D917692" w14:textId="0ECF5C0F" w:rsidR="004D3011" w:rsidRPr="002E52CA" w:rsidRDefault="00D53DAF" w:rsidP="004D3011">
            <w:pPr>
              <w:rPr>
                <w:b/>
                <w:bCs/>
                <w:sz w:val="24"/>
                <w:szCs w:val="24"/>
              </w:rPr>
            </w:pPr>
            <w:r w:rsidRPr="002E52CA">
              <w:rPr>
                <w:b/>
                <w:bCs/>
                <w:sz w:val="24"/>
                <w:szCs w:val="24"/>
              </w:rPr>
              <w:t>0449970649</w:t>
            </w:r>
          </w:p>
          <w:p w14:paraId="007EA65F" w14:textId="77777777" w:rsidR="004D3011" w:rsidRPr="002E52CA" w:rsidRDefault="004D3011" w:rsidP="004D3011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id w:val="-240260293"/>
              <w:placeholder>
                <w:docPart w:val="69E8B11BD570490AB4AB5AE520B4B112"/>
              </w:placeholder>
              <w:temporary/>
              <w:showingPlcHdr/>
              <w15:appearance w15:val="hidden"/>
            </w:sdtPr>
            <w:sdtEndPr/>
            <w:sdtContent>
              <w:p w14:paraId="15C12A36" w14:textId="77777777" w:rsidR="004D3011" w:rsidRPr="002E52CA" w:rsidRDefault="004D3011" w:rsidP="004D3011">
                <w:pPr>
                  <w:rPr>
                    <w:sz w:val="24"/>
                    <w:szCs w:val="24"/>
                  </w:rPr>
                </w:pPr>
                <w:r w:rsidRPr="002E52CA">
                  <w:rPr>
                    <w:sz w:val="24"/>
                    <w:szCs w:val="24"/>
                  </w:rPr>
                  <w:t>EMAIL:</w:t>
                </w:r>
              </w:p>
            </w:sdtContent>
          </w:sdt>
          <w:p w14:paraId="2E7D06BA" w14:textId="4D2F8770" w:rsidR="00036450" w:rsidRPr="002E52CA" w:rsidRDefault="00E25498" w:rsidP="004D3011">
            <w:pPr>
              <w:rPr>
                <w:rStyle w:val="Hyperlink"/>
                <w:b/>
                <w:bCs/>
                <w:sz w:val="24"/>
                <w:szCs w:val="24"/>
              </w:rPr>
            </w:pPr>
            <w:r w:rsidRPr="002E52CA">
              <w:rPr>
                <w:b/>
                <w:bCs/>
                <w:sz w:val="24"/>
                <w:szCs w:val="24"/>
              </w:rPr>
              <w:t>francigiussani@outlook.com</w:t>
            </w:r>
          </w:p>
          <w:p w14:paraId="761AF967" w14:textId="77777777" w:rsidR="004D3011" w:rsidRPr="002E52CA" w:rsidRDefault="004D3011" w:rsidP="004D3011">
            <w:pPr>
              <w:rPr>
                <w:sz w:val="24"/>
                <w:szCs w:val="24"/>
              </w:rPr>
            </w:pPr>
          </w:p>
          <w:p w14:paraId="739A2FF3" w14:textId="77777777" w:rsidR="00E25498" w:rsidRPr="002E52CA" w:rsidRDefault="00E25498" w:rsidP="004D3011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ADDRESS:</w:t>
            </w:r>
          </w:p>
          <w:p w14:paraId="584F3A18" w14:textId="77777777" w:rsidR="00E25498" w:rsidRPr="002E52CA" w:rsidRDefault="00E25498" w:rsidP="004D3011">
            <w:pPr>
              <w:rPr>
                <w:b/>
                <w:bCs/>
                <w:sz w:val="24"/>
                <w:szCs w:val="24"/>
              </w:rPr>
            </w:pPr>
            <w:r w:rsidRPr="002E52CA">
              <w:rPr>
                <w:b/>
                <w:bCs/>
                <w:sz w:val="24"/>
                <w:szCs w:val="24"/>
              </w:rPr>
              <w:t>205/1 Randle St, Surry Hills</w:t>
            </w:r>
          </w:p>
          <w:p w14:paraId="7D8F36C7" w14:textId="77777777" w:rsidR="00E25498" w:rsidRPr="002E52CA" w:rsidRDefault="00E25498" w:rsidP="004D3011">
            <w:pPr>
              <w:rPr>
                <w:sz w:val="24"/>
                <w:szCs w:val="24"/>
              </w:rPr>
            </w:pPr>
          </w:p>
          <w:p w14:paraId="06744DB6" w14:textId="4AE4EA94" w:rsidR="00E25498" w:rsidRPr="002E52CA" w:rsidRDefault="00E25498" w:rsidP="004D3011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TYPE OF VISA:</w:t>
            </w:r>
          </w:p>
          <w:p w14:paraId="4B0801A9" w14:textId="7CA346B5" w:rsidR="00E25498" w:rsidRPr="002E52CA" w:rsidRDefault="00E25498" w:rsidP="004D3011">
            <w:pPr>
              <w:rPr>
                <w:b/>
                <w:bCs/>
                <w:sz w:val="24"/>
                <w:szCs w:val="24"/>
              </w:rPr>
            </w:pPr>
            <w:r w:rsidRPr="002E52CA">
              <w:rPr>
                <w:b/>
                <w:bCs/>
                <w:sz w:val="24"/>
                <w:szCs w:val="24"/>
              </w:rPr>
              <w:t>Working Holiday Visa</w:t>
            </w:r>
          </w:p>
          <w:p w14:paraId="1EDC81E5" w14:textId="0C6FF6A7" w:rsidR="00E25498" w:rsidRPr="002E52CA" w:rsidRDefault="00E25498" w:rsidP="004D3011">
            <w:pPr>
              <w:rPr>
                <w:sz w:val="24"/>
                <w:szCs w:val="24"/>
              </w:rPr>
            </w:pPr>
          </w:p>
          <w:p w14:paraId="3E560A95" w14:textId="7AFC09DD" w:rsidR="00E25498" w:rsidRPr="002E52CA" w:rsidRDefault="00E25498" w:rsidP="004D3011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NATIONALITY:</w:t>
            </w:r>
          </w:p>
          <w:p w14:paraId="32135BFF" w14:textId="5DB01D81" w:rsidR="00E25498" w:rsidRPr="002E52CA" w:rsidRDefault="00E25498" w:rsidP="004D3011">
            <w:pPr>
              <w:rPr>
                <w:b/>
                <w:bCs/>
                <w:sz w:val="24"/>
                <w:szCs w:val="24"/>
              </w:rPr>
            </w:pPr>
            <w:r w:rsidRPr="002E52CA">
              <w:rPr>
                <w:b/>
                <w:bCs/>
                <w:sz w:val="24"/>
                <w:szCs w:val="24"/>
              </w:rPr>
              <w:t>Italian</w:t>
            </w:r>
          </w:p>
          <w:p w14:paraId="71D15A6F" w14:textId="77777777" w:rsidR="00E25498" w:rsidRDefault="00E25498" w:rsidP="004D3011"/>
          <w:p w14:paraId="59F2DF92" w14:textId="77777777" w:rsidR="002750FC" w:rsidRPr="0075675C" w:rsidRDefault="00575B1B" w:rsidP="004D3011">
            <w:pPr>
              <w:rPr>
                <w:sz w:val="24"/>
                <w:szCs w:val="24"/>
              </w:rPr>
            </w:pPr>
            <w:r w:rsidRPr="0075675C">
              <w:rPr>
                <w:sz w:val="24"/>
                <w:szCs w:val="24"/>
              </w:rPr>
              <w:t>Skills:</w:t>
            </w:r>
          </w:p>
          <w:p w14:paraId="47ACCC82" w14:textId="77777777" w:rsidR="00575B1B" w:rsidRDefault="00575B1B" w:rsidP="004D3011"/>
          <w:p w14:paraId="4B2E6454" w14:textId="77777777" w:rsidR="00575B1B" w:rsidRDefault="00575B1B" w:rsidP="00575B1B">
            <w:pPr>
              <w:rPr>
                <w:sz w:val="24"/>
                <w:szCs w:val="32"/>
              </w:rPr>
            </w:pPr>
            <w:r w:rsidRPr="002E52CA">
              <w:rPr>
                <w:b/>
                <w:bCs/>
                <w:sz w:val="24"/>
                <w:szCs w:val="32"/>
              </w:rPr>
              <w:t>Mother tongue</w:t>
            </w:r>
            <w:r w:rsidRPr="002E52CA">
              <w:rPr>
                <w:sz w:val="24"/>
                <w:szCs w:val="32"/>
              </w:rPr>
              <w:t xml:space="preserve">: Spanish, Italian </w:t>
            </w:r>
          </w:p>
          <w:p w14:paraId="4DCBC0D5" w14:textId="77777777" w:rsidR="00575B1B" w:rsidRDefault="00575B1B" w:rsidP="00575B1B">
            <w:pPr>
              <w:rPr>
                <w:sz w:val="24"/>
                <w:szCs w:val="32"/>
              </w:rPr>
            </w:pPr>
          </w:p>
          <w:p w14:paraId="1CB18ED0" w14:textId="77777777" w:rsidR="00575B1B" w:rsidRDefault="00575B1B" w:rsidP="00575B1B">
            <w:pPr>
              <w:rPr>
                <w:sz w:val="24"/>
                <w:szCs w:val="32"/>
              </w:rPr>
            </w:pPr>
            <w:r w:rsidRPr="002E52CA">
              <w:rPr>
                <w:b/>
                <w:bCs/>
                <w:sz w:val="24"/>
                <w:szCs w:val="32"/>
              </w:rPr>
              <w:t>Second language</w:t>
            </w:r>
            <w:r w:rsidRPr="002E52CA">
              <w:rPr>
                <w:sz w:val="24"/>
                <w:szCs w:val="32"/>
              </w:rPr>
              <w:t>:</w:t>
            </w:r>
            <w:r>
              <w:rPr>
                <w:sz w:val="24"/>
                <w:szCs w:val="32"/>
              </w:rPr>
              <w:t xml:space="preserve"> </w:t>
            </w:r>
            <w:r w:rsidRPr="002E52CA">
              <w:rPr>
                <w:sz w:val="24"/>
                <w:szCs w:val="32"/>
              </w:rPr>
              <w:t xml:space="preserve">English (B2) </w:t>
            </w:r>
          </w:p>
          <w:p w14:paraId="62C07676" w14:textId="77777777" w:rsidR="00575B1B" w:rsidRDefault="00575B1B" w:rsidP="00575B1B">
            <w:pPr>
              <w:rPr>
                <w:sz w:val="24"/>
                <w:szCs w:val="32"/>
              </w:rPr>
            </w:pPr>
          </w:p>
          <w:p w14:paraId="0C8D6FDA" w14:textId="77777777" w:rsidR="00575B1B" w:rsidRPr="002E52CA" w:rsidRDefault="00575B1B" w:rsidP="00575B1B">
            <w:pPr>
              <w:rPr>
                <w:sz w:val="24"/>
                <w:szCs w:val="32"/>
              </w:rPr>
            </w:pPr>
            <w:r w:rsidRPr="002E52CA">
              <w:rPr>
                <w:sz w:val="24"/>
                <w:szCs w:val="32"/>
              </w:rPr>
              <w:t>Good customer service skills</w:t>
            </w:r>
          </w:p>
          <w:p w14:paraId="2A8D1041" w14:textId="7EB382C5" w:rsidR="00575B1B" w:rsidRPr="004D3011" w:rsidRDefault="00575B1B" w:rsidP="004D3011"/>
        </w:tc>
        <w:tc>
          <w:tcPr>
            <w:tcW w:w="720" w:type="dxa"/>
          </w:tcPr>
          <w:p w14:paraId="00B5558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28CF6B195814C2C9B92805060713BB9"/>
              </w:placeholder>
              <w:temporary/>
              <w:showingPlcHdr/>
              <w15:appearance w15:val="hidden"/>
            </w:sdtPr>
            <w:sdtEndPr/>
            <w:sdtContent>
              <w:p w14:paraId="479F9DB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1728F15" w14:textId="1BCE6BB9" w:rsidR="00036450" w:rsidRPr="002E52CA" w:rsidRDefault="00E25498" w:rsidP="00B359E4">
            <w:pPr>
              <w:pStyle w:val="Heading4"/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Greenwi</w:t>
            </w:r>
            <w:r w:rsidR="00017039" w:rsidRPr="002E52CA">
              <w:rPr>
                <w:sz w:val="24"/>
                <w:szCs w:val="24"/>
              </w:rPr>
              <w:t>ch English College</w:t>
            </w:r>
          </w:p>
          <w:p w14:paraId="32E80BDF" w14:textId="28340A8E" w:rsidR="00036450" w:rsidRPr="002E52CA" w:rsidRDefault="00017039" w:rsidP="00B359E4">
            <w:pPr>
              <w:pStyle w:val="Date"/>
              <w:rPr>
                <w:sz w:val="22"/>
              </w:rPr>
            </w:pPr>
            <w:r w:rsidRPr="002E52CA">
              <w:rPr>
                <w:sz w:val="22"/>
              </w:rPr>
              <w:t>November 2018</w:t>
            </w:r>
            <w:r w:rsidR="00036450" w:rsidRPr="002E52CA">
              <w:rPr>
                <w:sz w:val="22"/>
              </w:rPr>
              <w:t xml:space="preserve"> </w:t>
            </w:r>
            <w:r w:rsidRPr="002E52CA">
              <w:rPr>
                <w:sz w:val="22"/>
              </w:rPr>
              <w:t>–</w:t>
            </w:r>
            <w:r w:rsidR="00036450" w:rsidRPr="002E52CA">
              <w:rPr>
                <w:sz w:val="22"/>
              </w:rPr>
              <w:t xml:space="preserve"> </w:t>
            </w:r>
            <w:r w:rsidRPr="002E52CA">
              <w:rPr>
                <w:sz w:val="22"/>
              </w:rPr>
              <w:t>February 20</w:t>
            </w:r>
            <w:r w:rsidR="006E04FC">
              <w:rPr>
                <w:sz w:val="22"/>
              </w:rPr>
              <w:t>20</w:t>
            </w:r>
          </w:p>
          <w:p w14:paraId="3CA0119D" w14:textId="21F38A90" w:rsidR="00017039" w:rsidRPr="002E52CA" w:rsidRDefault="00017039" w:rsidP="00036450">
            <w:pPr>
              <w:rPr>
                <w:sz w:val="24"/>
                <w:szCs w:val="24"/>
              </w:rPr>
            </w:pPr>
          </w:p>
          <w:p w14:paraId="7704F539" w14:textId="1440926E" w:rsidR="00017039" w:rsidRPr="002E52CA" w:rsidRDefault="00017039" w:rsidP="00036450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 xml:space="preserve">- Certificate PET </w:t>
            </w:r>
            <w:r w:rsidRPr="002E52CA">
              <w:rPr>
                <w:sz w:val="22"/>
              </w:rPr>
              <w:t>(February 2019)</w:t>
            </w:r>
          </w:p>
          <w:p w14:paraId="52BABE07" w14:textId="63D081F5" w:rsidR="00036450" w:rsidRPr="002E52CA" w:rsidRDefault="00017039" w:rsidP="00036450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 xml:space="preserve">- Certificate in General English Upper Intermediate </w:t>
            </w:r>
            <w:r w:rsidRPr="002E52CA">
              <w:rPr>
                <w:sz w:val="22"/>
              </w:rPr>
              <w:t>(November 2018)</w:t>
            </w:r>
          </w:p>
          <w:p w14:paraId="099D7638" w14:textId="3933C37C" w:rsidR="00017039" w:rsidRPr="002E52CA" w:rsidRDefault="00017039" w:rsidP="00036450">
            <w:pPr>
              <w:rPr>
                <w:sz w:val="24"/>
                <w:szCs w:val="24"/>
              </w:rPr>
            </w:pPr>
          </w:p>
          <w:p w14:paraId="6118ECAE" w14:textId="3CE7703B" w:rsidR="00036450" w:rsidRPr="002E52CA" w:rsidRDefault="00017039" w:rsidP="00B359E4">
            <w:pPr>
              <w:pStyle w:val="Heading4"/>
              <w:rPr>
                <w:sz w:val="24"/>
                <w:szCs w:val="24"/>
              </w:rPr>
            </w:pPr>
            <w:proofErr w:type="spellStart"/>
            <w:r w:rsidRPr="002E52CA">
              <w:rPr>
                <w:sz w:val="24"/>
                <w:szCs w:val="24"/>
              </w:rPr>
              <w:t>Liceo</w:t>
            </w:r>
            <w:proofErr w:type="spellEnd"/>
            <w:r w:rsidRPr="002E52CA">
              <w:rPr>
                <w:sz w:val="24"/>
                <w:szCs w:val="24"/>
              </w:rPr>
              <w:t xml:space="preserve"> </w:t>
            </w:r>
            <w:proofErr w:type="spellStart"/>
            <w:r w:rsidRPr="002E52CA">
              <w:rPr>
                <w:sz w:val="24"/>
                <w:szCs w:val="24"/>
              </w:rPr>
              <w:t>Scientifico</w:t>
            </w:r>
            <w:proofErr w:type="spellEnd"/>
            <w:r w:rsidRPr="002E52CA">
              <w:rPr>
                <w:sz w:val="24"/>
                <w:szCs w:val="24"/>
              </w:rPr>
              <w:t xml:space="preserve"> </w:t>
            </w:r>
            <w:proofErr w:type="spellStart"/>
            <w:r w:rsidRPr="002E52CA">
              <w:rPr>
                <w:sz w:val="24"/>
                <w:szCs w:val="24"/>
              </w:rPr>
              <w:t>Donatelli</w:t>
            </w:r>
            <w:proofErr w:type="spellEnd"/>
            <w:r w:rsidRPr="002E52CA">
              <w:rPr>
                <w:sz w:val="24"/>
                <w:szCs w:val="24"/>
              </w:rPr>
              <w:t xml:space="preserve"> Pascal (High School)</w:t>
            </w:r>
          </w:p>
          <w:p w14:paraId="143CBCC2" w14:textId="11B9E7F9" w:rsidR="00036450" w:rsidRPr="002E52CA" w:rsidRDefault="00017039" w:rsidP="00B359E4">
            <w:pPr>
              <w:pStyle w:val="Date"/>
              <w:rPr>
                <w:sz w:val="22"/>
              </w:rPr>
            </w:pPr>
            <w:r w:rsidRPr="002E52CA">
              <w:rPr>
                <w:sz w:val="22"/>
              </w:rPr>
              <w:t>2013</w:t>
            </w:r>
            <w:r w:rsidR="00036450" w:rsidRPr="002E52CA">
              <w:rPr>
                <w:sz w:val="22"/>
              </w:rPr>
              <w:t xml:space="preserve"> - </w:t>
            </w:r>
            <w:r w:rsidRPr="002E52CA">
              <w:rPr>
                <w:sz w:val="22"/>
              </w:rPr>
              <w:t>2018</w:t>
            </w:r>
          </w:p>
          <w:p w14:paraId="1E428C0E" w14:textId="099655AD" w:rsidR="00941C39" w:rsidRDefault="00941C39" w:rsidP="00941C39">
            <w:pPr>
              <w:pStyle w:val="Heading2"/>
            </w:pPr>
            <w:r>
              <w:t>SKILLS</w:t>
            </w:r>
          </w:p>
          <w:p w14:paraId="639382AA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Hands-on experience with cash registers and ordering information systems (Revel POS &amp; Toast POS)</w:t>
            </w:r>
          </w:p>
          <w:p w14:paraId="2D08A1E7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Good maths skills (including mental maths!)</w:t>
            </w:r>
          </w:p>
          <w:p w14:paraId="3F37F535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Attentiveness and patience</w:t>
            </w:r>
          </w:p>
          <w:p w14:paraId="60C6C75F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Very high standard of personal presentation</w:t>
            </w:r>
          </w:p>
          <w:p w14:paraId="44DB6E8A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 xml:space="preserve">Good </w:t>
            </w:r>
            <w:proofErr w:type="spellStart"/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organisational</w:t>
            </w:r>
            <w:proofErr w:type="spellEnd"/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 xml:space="preserve"> and multitasking skills, with proven ability to perform in a busy environment</w:t>
            </w:r>
          </w:p>
          <w:p w14:paraId="312C749B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Active listening and effective communication skills</w:t>
            </w:r>
          </w:p>
          <w:p w14:paraId="11823B4C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Very good at working with the team to deliver great service, and keeping others motivated</w:t>
            </w:r>
          </w:p>
          <w:p w14:paraId="4C29960B" w14:textId="77777777" w:rsidR="00941C39" w:rsidRPr="00941C39" w:rsidRDefault="00941C39" w:rsidP="00941C39">
            <w:pPr>
              <w:numPr>
                <w:ilvl w:val="0"/>
                <w:numId w:val="1"/>
              </w:numPr>
              <w:shd w:val="clear" w:color="auto" w:fill="FFFFFF"/>
              <w:spacing w:after="135"/>
              <w:rPr>
                <w:rFonts w:asciiTheme="majorHAnsi" w:eastAsia="Times New Roman" w:hAnsiTheme="majorHAnsi" w:cs="Segoe UI"/>
                <w:sz w:val="22"/>
                <w:lang w:eastAsia="en-US"/>
              </w:rPr>
            </w:pPr>
            <w:r w:rsidRPr="00941C39">
              <w:rPr>
                <w:rFonts w:asciiTheme="majorHAnsi" w:eastAsia="Times New Roman" w:hAnsiTheme="majorHAnsi" w:cs="Segoe UI"/>
                <w:sz w:val="22"/>
                <w:lang w:eastAsia="en-US"/>
              </w:rPr>
              <w:t>Flexibility to work in shifts</w:t>
            </w:r>
          </w:p>
          <w:p w14:paraId="79222761" w14:textId="666B7856" w:rsidR="00036450" w:rsidRDefault="00036450" w:rsidP="00036450"/>
          <w:p w14:paraId="43F4700E" w14:textId="1015FC60" w:rsidR="006837F2" w:rsidRDefault="006837F2" w:rsidP="00036450"/>
          <w:p w14:paraId="367FBB14" w14:textId="5D38BDB0" w:rsidR="00EE0F45" w:rsidRDefault="00EE0F45" w:rsidP="00036450"/>
          <w:p w14:paraId="64D1F774" w14:textId="660F1A45" w:rsidR="00EE0F45" w:rsidRDefault="00EE0F45" w:rsidP="00036450"/>
          <w:p w14:paraId="6C6FAFF1" w14:textId="13BD9974" w:rsidR="00EE0F45" w:rsidRDefault="00EE0F45" w:rsidP="00036450"/>
          <w:p w14:paraId="6BB4B601" w14:textId="0EB72D6B" w:rsidR="00EE0F45" w:rsidRDefault="00EE0F45" w:rsidP="00036450"/>
          <w:p w14:paraId="24560876" w14:textId="138F5F40" w:rsidR="00EE0F45" w:rsidRDefault="00EE0F45" w:rsidP="00036450"/>
          <w:p w14:paraId="7E45DF8E" w14:textId="599E4B76" w:rsidR="00EE0F45" w:rsidRDefault="00EE0F45" w:rsidP="00036450"/>
          <w:p w14:paraId="28C1D7E4" w14:textId="77777777" w:rsidR="00EE0F45" w:rsidRDefault="00EE0F45" w:rsidP="00036450"/>
          <w:p w14:paraId="0A2BC401" w14:textId="77777777" w:rsidR="006837F2" w:rsidRDefault="006837F2" w:rsidP="00036450"/>
          <w:sdt>
            <w:sdtPr>
              <w:id w:val="1001553383"/>
              <w:placeholder>
                <w:docPart w:val="CAB9CBD8C59E4B2E985E081936A85B1F"/>
              </w:placeholder>
              <w:temporary/>
              <w:showingPlcHdr/>
              <w15:appearance w15:val="hidden"/>
            </w:sdtPr>
            <w:sdtEndPr/>
            <w:sdtContent>
              <w:p w14:paraId="2E4DAA54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D01A07" w14:textId="6E9649DE" w:rsidR="00941C39" w:rsidRDefault="00941C39" w:rsidP="00B359E4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Matteo Downtown: waitress</w:t>
            </w:r>
          </w:p>
          <w:p w14:paraId="169CC68F" w14:textId="38A9B989" w:rsidR="00941C39" w:rsidRPr="00941C39" w:rsidRDefault="00941C39" w:rsidP="00941C39">
            <w:pPr>
              <w:rPr>
                <w:sz w:val="22"/>
              </w:rPr>
            </w:pPr>
            <w:r w:rsidRPr="00941C39">
              <w:rPr>
                <w:sz w:val="22"/>
              </w:rPr>
              <w:t>March 2020-April 2020</w:t>
            </w:r>
          </w:p>
          <w:p w14:paraId="623F860C" w14:textId="77777777" w:rsidR="00941C39" w:rsidRPr="00941C39" w:rsidRDefault="00941C39" w:rsidP="00941C39"/>
          <w:p w14:paraId="664C8C51" w14:textId="77777777" w:rsidR="00941C39" w:rsidRPr="002E52CA" w:rsidRDefault="00941C39" w:rsidP="00941C39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-setting up and clearing tables</w:t>
            </w:r>
          </w:p>
          <w:p w14:paraId="21AFF3B7" w14:textId="77777777" w:rsidR="00941C39" w:rsidRPr="002E52CA" w:rsidRDefault="00941C39" w:rsidP="00941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2E52CA">
              <w:rPr>
                <w:sz w:val="24"/>
                <w:szCs w:val="24"/>
              </w:rPr>
              <w:t xml:space="preserve">taking orders </w:t>
            </w:r>
          </w:p>
          <w:p w14:paraId="762589B8" w14:textId="77777777" w:rsidR="00941C39" w:rsidRPr="002E52CA" w:rsidRDefault="00941C39" w:rsidP="00941C39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 xml:space="preserve">-providing customer service </w:t>
            </w:r>
          </w:p>
          <w:p w14:paraId="5ACABA80" w14:textId="03AE68E6" w:rsidR="00941C39" w:rsidRDefault="00941C39" w:rsidP="00B359E4">
            <w:pPr>
              <w:pStyle w:val="Heading4"/>
              <w:rPr>
                <w:sz w:val="24"/>
                <w:szCs w:val="24"/>
              </w:rPr>
            </w:pPr>
          </w:p>
          <w:p w14:paraId="748C162E" w14:textId="50E420CA" w:rsidR="00036450" w:rsidRPr="002E52CA" w:rsidRDefault="00017039" w:rsidP="00B359E4">
            <w:pPr>
              <w:pStyle w:val="Heading4"/>
              <w:rPr>
                <w:bCs/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Café Del Mar:</w:t>
            </w:r>
            <w:r w:rsidR="00036450" w:rsidRPr="002E52CA">
              <w:rPr>
                <w:sz w:val="24"/>
                <w:szCs w:val="24"/>
              </w:rPr>
              <w:t xml:space="preserve">  </w:t>
            </w:r>
            <w:r w:rsidRPr="002E52CA">
              <w:rPr>
                <w:sz w:val="24"/>
                <w:szCs w:val="24"/>
              </w:rPr>
              <w:t>waitress</w:t>
            </w:r>
          </w:p>
          <w:p w14:paraId="3D3BCF5C" w14:textId="0950D793" w:rsidR="00036450" w:rsidRPr="002E52CA" w:rsidRDefault="00017039" w:rsidP="00B359E4">
            <w:pPr>
              <w:pStyle w:val="Date"/>
              <w:rPr>
                <w:sz w:val="22"/>
              </w:rPr>
            </w:pPr>
            <w:r w:rsidRPr="002E52CA">
              <w:rPr>
                <w:sz w:val="22"/>
              </w:rPr>
              <w:t>November 2018</w:t>
            </w:r>
            <w:r w:rsidR="00036450" w:rsidRPr="002E52CA">
              <w:rPr>
                <w:sz w:val="22"/>
              </w:rPr>
              <w:t>–</w:t>
            </w:r>
            <w:r w:rsidRPr="002E52CA">
              <w:rPr>
                <w:sz w:val="22"/>
              </w:rPr>
              <w:t>January 20</w:t>
            </w:r>
            <w:r w:rsidR="00171F70">
              <w:rPr>
                <w:sz w:val="22"/>
              </w:rPr>
              <w:t>20</w:t>
            </w:r>
          </w:p>
          <w:p w14:paraId="61ECEC3A" w14:textId="77777777" w:rsidR="00017039" w:rsidRPr="002E52CA" w:rsidRDefault="00017039" w:rsidP="00036450">
            <w:pPr>
              <w:rPr>
                <w:sz w:val="24"/>
                <w:szCs w:val="24"/>
              </w:rPr>
            </w:pPr>
          </w:p>
          <w:p w14:paraId="66F4F7B0" w14:textId="77777777" w:rsidR="00017039" w:rsidRPr="002E52CA" w:rsidRDefault="00017039" w:rsidP="00036450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-setting up and clearing tables</w:t>
            </w:r>
          </w:p>
          <w:p w14:paraId="450442CB" w14:textId="2463956D" w:rsidR="00017039" w:rsidRPr="002E52CA" w:rsidRDefault="006B645D" w:rsidP="000364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17039" w:rsidRPr="002E52CA">
              <w:rPr>
                <w:sz w:val="24"/>
                <w:szCs w:val="24"/>
              </w:rPr>
              <w:t xml:space="preserve">taking orders </w:t>
            </w:r>
          </w:p>
          <w:p w14:paraId="3A8EBE96" w14:textId="5ECEF7C6" w:rsidR="00036450" w:rsidRPr="002E52CA" w:rsidRDefault="00017039" w:rsidP="00036450">
            <w:pPr>
              <w:rPr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-providing customer service</w:t>
            </w:r>
            <w:r w:rsidR="00036450" w:rsidRPr="002E52CA">
              <w:rPr>
                <w:sz w:val="24"/>
                <w:szCs w:val="24"/>
              </w:rPr>
              <w:t xml:space="preserve"> </w:t>
            </w:r>
          </w:p>
          <w:p w14:paraId="113242E2" w14:textId="77777777" w:rsidR="004D3011" w:rsidRPr="002E52CA" w:rsidRDefault="004D3011" w:rsidP="00036450">
            <w:pPr>
              <w:rPr>
                <w:sz w:val="24"/>
                <w:szCs w:val="24"/>
              </w:rPr>
            </w:pPr>
          </w:p>
          <w:p w14:paraId="503C8907" w14:textId="5D5C27E9" w:rsidR="004D3011" w:rsidRPr="002E52CA" w:rsidRDefault="00017039" w:rsidP="00B359E4">
            <w:pPr>
              <w:pStyle w:val="Heading4"/>
              <w:rPr>
                <w:bCs/>
                <w:sz w:val="24"/>
                <w:szCs w:val="24"/>
              </w:rPr>
            </w:pPr>
            <w:proofErr w:type="spellStart"/>
            <w:r w:rsidRPr="002E52CA">
              <w:rPr>
                <w:sz w:val="24"/>
                <w:szCs w:val="24"/>
              </w:rPr>
              <w:t>Fratelli</w:t>
            </w:r>
            <w:proofErr w:type="spellEnd"/>
            <w:r w:rsidRPr="002E52CA">
              <w:rPr>
                <w:sz w:val="24"/>
                <w:szCs w:val="24"/>
              </w:rPr>
              <w:t xml:space="preserve"> Fresh:</w:t>
            </w:r>
            <w:r w:rsidR="004D3011" w:rsidRPr="002E52CA">
              <w:rPr>
                <w:sz w:val="24"/>
                <w:szCs w:val="24"/>
              </w:rPr>
              <w:t xml:space="preserve">  </w:t>
            </w:r>
            <w:r w:rsidRPr="002E52CA">
              <w:rPr>
                <w:sz w:val="24"/>
                <w:szCs w:val="24"/>
              </w:rPr>
              <w:t>runner</w:t>
            </w:r>
          </w:p>
          <w:p w14:paraId="4E476472" w14:textId="005AC869" w:rsidR="004D3011" w:rsidRPr="002E52CA" w:rsidRDefault="00017039" w:rsidP="002E52CA">
            <w:pPr>
              <w:pStyle w:val="Date"/>
              <w:rPr>
                <w:sz w:val="22"/>
              </w:rPr>
            </w:pPr>
            <w:r w:rsidRPr="002E52CA">
              <w:rPr>
                <w:sz w:val="22"/>
              </w:rPr>
              <w:t>August 2018</w:t>
            </w:r>
            <w:r w:rsidR="004D3011" w:rsidRPr="002E52CA">
              <w:rPr>
                <w:sz w:val="22"/>
              </w:rPr>
              <w:t>–</w:t>
            </w:r>
            <w:r w:rsidRPr="002E52CA">
              <w:rPr>
                <w:sz w:val="22"/>
              </w:rPr>
              <w:t>September 2018</w:t>
            </w:r>
            <w:r w:rsidR="00036450" w:rsidRPr="002E52CA">
              <w:rPr>
                <w:sz w:val="22"/>
              </w:rPr>
              <w:t xml:space="preserve"> </w:t>
            </w:r>
          </w:p>
          <w:p w14:paraId="111A053F" w14:textId="15B3EAF4" w:rsidR="002E52CA" w:rsidRPr="002E52CA" w:rsidRDefault="002E52CA" w:rsidP="004D3011">
            <w:pPr>
              <w:rPr>
                <w:sz w:val="24"/>
                <w:szCs w:val="24"/>
              </w:rPr>
            </w:pPr>
          </w:p>
          <w:p w14:paraId="4D76FA0A" w14:textId="77777777" w:rsidR="002E52CA" w:rsidRPr="002E52CA" w:rsidRDefault="002E52CA" w:rsidP="002E52CA">
            <w:pPr>
              <w:pStyle w:val="Heading4"/>
              <w:rPr>
                <w:bCs/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 xml:space="preserve">Caterer, </w:t>
            </w:r>
            <w:proofErr w:type="spellStart"/>
            <w:r w:rsidRPr="002E52CA">
              <w:rPr>
                <w:sz w:val="24"/>
                <w:szCs w:val="24"/>
              </w:rPr>
              <w:t>Tondini</w:t>
            </w:r>
            <w:proofErr w:type="spellEnd"/>
            <w:r w:rsidRPr="002E52CA">
              <w:rPr>
                <w:sz w:val="24"/>
                <w:szCs w:val="24"/>
              </w:rPr>
              <w:t xml:space="preserve"> </w:t>
            </w:r>
            <w:proofErr w:type="spellStart"/>
            <w:r w:rsidRPr="002E52CA">
              <w:rPr>
                <w:sz w:val="24"/>
                <w:szCs w:val="24"/>
              </w:rPr>
              <w:t>srl</w:t>
            </w:r>
            <w:proofErr w:type="spellEnd"/>
            <w:r w:rsidRPr="002E52CA">
              <w:rPr>
                <w:sz w:val="24"/>
                <w:szCs w:val="24"/>
              </w:rPr>
              <w:t xml:space="preserve"> of </w:t>
            </w:r>
            <w:proofErr w:type="spellStart"/>
            <w:r w:rsidRPr="002E52CA">
              <w:rPr>
                <w:sz w:val="24"/>
                <w:szCs w:val="24"/>
              </w:rPr>
              <w:t>Sumirago</w:t>
            </w:r>
            <w:proofErr w:type="spellEnd"/>
            <w:r w:rsidRPr="002E52CA">
              <w:rPr>
                <w:sz w:val="24"/>
                <w:szCs w:val="24"/>
              </w:rPr>
              <w:t xml:space="preserve">, Milan, Italy  </w:t>
            </w:r>
          </w:p>
          <w:p w14:paraId="324957CD" w14:textId="474FB7C0" w:rsidR="002E52CA" w:rsidRPr="002E52CA" w:rsidRDefault="002E52CA" w:rsidP="002E52CA">
            <w:pPr>
              <w:pStyle w:val="Date"/>
              <w:rPr>
                <w:sz w:val="22"/>
              </w:rPr>
            </w:pPr>
            <w:r w:rsidRPr="002E52CA">
              <w:rPr>
                <w:sz w:val="22"/>
              </w:rPr>
              <w:t>February 2018–July 2018</w:t>
            </w:r>
          </w:p>
          <w:p w14:paraId="23E5553D" w14:textId="3E753307" w:rsidR="004D3011" w:rsidRPr="002E52CA" w:rsidRDefault="004D3011" w:rsidP="00036450">
            <w:pPr>
              <w:rPr>
                <w:sz w:val="24"/>
                <w:szCs w:val="24"/>
              </w:rPr>
            </w:pPr>
          </w:p>
          <w:p w14:paraId="1BB41C15" w14:textId="70AB2759" w:rsidR="002E52CA" w:rsidRPr="002E52CA" w:rsidRDefault="002E52CA" w:rsidP="002E52CA">
            <w:pPr>
              <w:pStyle w:val="Heading4"/>
              <w:rPr>
                <w:bCs/>
                <w:sz w:val="24"/>
                <w:szCs w:val="24"/>
              </w:rPr>
            </w:pPr>
            <w:r w:rsidRPr="002E52CA">
              <w:rPr>
                <w:sz w:val="24"/>
                <w:szCs w:val="24"/>
              </w:rPr>
              <w:t>Sand Cafe, Milan, Italy:  waitress</w:t>
            </w:r>
          </w:p>
          <w:p w14:paraId="67A62147" w14:textId="1245F7AD" w:rsidR="002E52CA" w:rsidRPr="002E52CA" w:rsidRDefault="002E52CA" w:rsidP="002E52CA">
            <w:pPr>
              <w:pStyle w:val="Date"/>
              <w:rPr>
                <w:sz w:val="22"/>
              </w:rPr>
            </w:pPr>
            <w:r w:rsidRPr="002E52CA">
              <w:rPr>
                <w:sz w:val="22"/>
              </w:rPr>
              <w:t>March 2018-July 2018</w:t>
            </w:r>
          </w:p>
          <w:p w14:paraId="40D1F538" w14:textId="35E6DC42" w:rsidR="002E52CA" w:rsidRDefault="002E52CA" w:rsidP="002E52CA"/>
          <w:p w14:paraId="31336F68" w14:textId="77777777" w:rsidR="002E52CA" w:rsidRDefault="002E52CA" w:rsidP="00036450"/>
          <w:p w14:paraId="1BFF9DAC" w14:textId="37C6B5B4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03F94654" w14:textId="77777777" w:rsidR="0043117B" w:rsidRDefault="0003123C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B1005" w14:textId="77777777" w:rsidR="00797DA5" w:rsidRDefault="00797DA5" w:rsidP="000C45FF">
      <w:r>
        <w:separator/>
      </w:r>
    </w:p>
  </w:endnote>
  <w:endnote w:type="continuationSeparator" w:id="0">
    <w:p w14:paraId="4E81FA26" w14:textId="77777777" w:rsidR="00797DA5" w:rsidRDefault="00797DA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A7A56" w14:textId="77777777" w:rsidR="00797DA5" w:rsidRDefault="00797DA5" w:rsidP="000C45FF">
      <w:r>
        <w:separator/>
      </w:r>
    </w:p>
  </w:footnote>
  <w:footnote w:type="continuationSeparator" w:id="0">
    <w:p w14:paraId="5AEB1BA2" w14:textId="77777777" w:rsidR="00797DA5" w:rsidRDefault="00797DA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BB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B771FA" wp14:editId="179C285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81CA8"/>
    <w:multiLevelType w:val="multilevel"/>
    <w:tmpl w:val="1BB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F"/>
    <w:rsid w:val="00017039"/>
    <w:rsid w:val="00025ED3"/>
    <w:rsid w:val="0003123C"/>
    <w:rsid w:val="00036450"/>
    <w:rsid w:val="00094499"/>
    <w:rsid w:val="000C2AD5"/>
    <w:rsid w:val="000C45FF"/>
    <w:rsid w:val="000E3FD1"/>
    <w:rsid w:val="00112054"/>
    <w:rsid w:val="001525E1"/>
    <w:rsid w:val="00171F70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50FC"/>
    <w:rsid w:val="00281FD5"/>
    <w:rsid w:val="002E52CA"/>
    <w:rsid w:val="0030481B"/>
    <w:rsid w:val="003156FC"/>
    <w:rsid w:val="003254B5"/>
    <w:rsid w:val="0037121F"/>
    <w:rsid w:val="00374065"/>
    <w:rsid w:val="003A6B7D"/>
    <w:rsid w:val="003B06CA"/>
    <w:rsid w:val="004071FC"/>
    <w:rsid w:val="00445947"/>
    <w:rsid w:val="004813B3"/>
    <w:rsid w:val="00491175"/>
    <w:rsid w:val="00496591"/>
    <w:rsid w:val="004C63E4"/>
    <w:rsid w:val="004D3011"/>
    <w:rsid w:val="005262AC"/>
    <w:rsid w:val="00575B1B"/>
    <w:rsid w:val="005E39D5"/>
    <w:rsid w:val="00600670"/>
    <w:rsid w:val="0062123A"/>
    <w:rsid w:val="00646E75"/>
    <w:rsid w:val="006771D0"/>
    <w:rsid w:val="006837F2"/>
    <w:rsid w:val="006B645D"/>
    <w:rsid w:val="006E04FC"/>
    <w:rsid w:val="00715FCB"/>
    <w:rsid w:val="00743101"/>
    <w:rsid w:val="0075675C"/>
    <w:rsid w:val="007775E1"/>
    <w:rsid w:val="007867A0"/>
    <w:rsid w:val="007927F5"/>
    <w:rsid w:val="00797DA5"/>
    <w:rsid w:val="00802CA0"/>
    <w:rsid w:val="008E1A4A"/>
    <w:rsid w:val="009260CD"/>
    <w:rsid w:val="00941C39"/>
    <w:rsid w:val="00952C25"/>
    <w:rsid w:val="00A2118D"/>
    <w:rsid w:val="00A301F3"/>
    <w:rsid w:val="00AD76E2"/>
    <w:rsid w:val="00B04B57"/>
    <w:rsid w:val="00B20152"/>
    <w:rsid w:val="00B359E4"/>
    <w:rsid w:val="00B57D98"/>
    <w:rsid w:val="00B70850"/>
    <w:rsid w:val="00C066B6"/>
    <w:rsid w:val="00C37BA1"/>
    <w:rsid w:val="00C405B5"/>
    <w:rsid w:val="00C4674C"/>
    <w:rsid w:val="00C506CF"/>
    <w:rsid w:val="00C64D61"/>
    <w:rsid w:val="00C72BED"/>
    <w:rsid w:val="00C9578B"/>
    <w:rsid w:val="00CB0055"/>
    <w:rsid w:val="00CD268B"/>
    <w:rsid w:val="00D2522B"/>
    <w:rsid w:val="00D422DE"/>
    <w:rsid w:val="00D53DAF"/>
    <w:rsid w:val="00D5459D"/>
    <w:rsid w:val="00DA1F4D"/>
    <w:rsid w:val="00DD172A"/>
    <w:rsid w:val="00E25498"/>
    <w:rsid w:val="00E25A26"/>
    <w:rsid w:val="00E4381A"/>
    <w:rsid w:val="00E55D74"/>
    <w:rsid w:val="00EC0BAA"/>
    <w:rsid w:val="00EE0F4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00596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1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5BF86EA3-9C06-47F3-941F-7828E49DE239%7d\%7b1744A9A7-AD8E-48D7-9EBF-FF5256682D2F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244EA07A144E2C8593101F79B7B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3D7E3-A5CF-45F5-9D75-1C95B162DBFD}"/>
      </w:docPartPr>
      <w:docPartBody>
        <w:p w:rsidR="00A81CAC" w:rsidRDefault="006D26CC">
          <w:pPr>
            <w:pStyle w:val="D7244EA07A144E2C8593101F79B7BDA9"/>
          </w:pPr>
          <w:r w:rsidRPr="00CB0055">
            <w:t>Contact</w:t>
          </w:r>
        </w:p>
      </w:docPartBody>
    </w:docPart>
    <w:docPart>
      <w:docPartPr>
        <w:name w:val="557E394321DA4097B71D658212F73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BEC97-AE47-48DE-928A-D476EAC94C02}"/>
      </w:docPartPr>
      <w:docPartBody>
        <w:p w:rsidR="00A81CAC" w:rsidRDefault="006D26CC">
          <w:pPr>
            <w:pStyle w:val="557E394321DA4097B71D658212F73B00"/>
          </w:pPr>
          <w:r w:rsidRPr="004D3011">
            <w:t>PHONE:</w:t>
          </w:r>
        </w:p>
      </w:docPartBody>
    </w:docPart>
    <w:docPart>
      <w:docPartPr>
        <w:name w:val="69E8B11BD570490AB4AB5AE520B4B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1114-C782-4637-84AA-8BDC2283BBE4}"/>
      </w:docPartPr>
      <w:docPartBody>
        <w:p w:rsidR="00A81CAC" w:rsidRDefault="006D26CC">
          <w:pPr>
            <w:pStyle w:val="69E8B11BD570490AB4AB5AE520B4B112"/>
          </w:pPr>
          <w:r w:rsidRPr="004D3011">
            <w:t>EMAIL:</w:t>
          </w:r>
        </w:p>
      </w:docPartBody>
    </w:docPart>
    <w:docPart>
      <w:docPartPr>
        <w:name w:val="028CF6B195814C2C9B92805060713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2B95A-F666-4BC9-A4FC-BC1EC52887F2}"/>
      </w:docPartPr>
      <w:docPartBody>
        <w:p w:rsidR="00A81CAC" w:rsidRDefault="006D26CC">
          <w:pPr>
            <w:pStyle w:val="028CF6B195814C2C9B92805060713BB9"/>
          </w:pPr>
          <w:r w:rsidRPr="00036450">
            <w:t>EDUCATION</w:t>
          </w:r>
        </w:p>
      </w:docPartBody>
    </w:docPart>
    <w:docPart>
      <w:docPartPr>
        <w:name w:val="CAB9CBD8C59E4B2E985E081936A85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B150-8E9D-4C7E-AB9A-CD95AF9BA487}"/>
      </w:docPartPr>
      <w:docPartBody>
        <w:p w:rsidR="00A81CAC" w:rsidRDefault="006D26CC">
          <w:pPr>
            <w:pStyle w:val="CAB9CBD8C59E4B2E985E081936A85B1F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58"/>
    <w:rsid w:val="00017F58"/>
    <w:rsid w:val="000650F7"/>
    <w:rsid w:val="000B2DA9"/>
    <w:rsid w:val="00425F93"/>
    <w:rsid w:val="0065525C"/>
    <w:rsid w:val="006D26CC"/>
    <w:rsid w:val="00752B68"/>
    <w:rsid w:val="00A81CAC"/>
    <w:rsid w:val="00B170D0"/>
    <w:rsid w:val="00E25CDC"/>
    <w:rsid w:val="00E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0972B6B42B4C9FBD8FD9616B42B889">
    <w:name w:val="A80972B6B42B4C9FBD8FD9616B42B889"/>
  </w:style>
  <w:style w:type="paragraph" w:customStyle="1" w:styleId="20A8BAF5186B4FC1BBCBCA688404FE7B">
    <w:name w:val="20A8BAF5186B4FC1BBCBCA688404FE7B"/>
  </w:style>
  <w:style w:type="paragraph" w:customStyle="1" w:styleId="9AB24863870F48A395CC25A4960A0AF5">
    <w:name w:val="9AB24863870F48A395CC25A4960A0AF5"/>
  </w:style>
  <w:style w:type="paragraph" w:customStyle="1" w:styleId="CB76599BB0FA47C1940261DBBD3B5F61">
    <w:name w:val="CB76599BB0FA47C1940261DBBD3B5F61"/>
  </w:style>
  <w:style w:type="paragraph" w:customStyle="1" w:styleId="D7244EA07A144E2C8593101F79B7BDA9">
    <w:name w:val="D7244EA07A144E2C8593101F79B7BDA9"/>
  </w:style>
  <w:style w:type="paragraph" w:customStyle="1" w:styleId="557E394321DA4097B71D658212F73B00">
    <w:name w:val="557E394321DA4097B71D658212F73B00"/>
  </w:style>
  <w:style w:type="paragraph" w:customStyle="1" w:styleId="EB2999EC48D34FDFAFB327E69785AAD3">
    <w:name w:val="EB2999EC48D34FDFAFB327E69785AAD3"/>
  </w:style>
  <w:style w:type="paragraph" w:customStyle="1" w:styleId="7DFFFF3E8EF6489D811614B6F46EB983">
    <w:name w:val="7DFFFF3E8EF6489D811614B6F46EB983"/>
  </w:style>
  <w:style w:type="paragraph" w:customStyle="1" w:styleId="9A18BFDAB85549AC97CC790595E0B846">
    <w:name w:val="9A18BFDAB85549AC97CC790595E0B846"/>
  </w:style>
  <w:style w:type="paragraph" w:customStyle="1" w:styleId="69E8B11BD570490AB4AB5AE520B4B112">
    <w:name w:val="69E8B11BD570490AB4AB5AE520B4B11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32D7DB7E879487F91B7F43BF669EBD1">
    <w:name w:val="232D7DB7E879487F91B7F43BF669EBD1"/>
  </w:style>
  <w:style w:type="paragraph" w:customStyle="1" w:styleId="3CDDE06120294C41971B141B78ACA543">
    <w:name w:val="3CDDE06120294C41971B141B78ACA543"/>
  </w:style>
  <w:style w:type="paragraph" w:customStyle="1" w:styleId="FAD675E2C73141B3AB636D3D38B69422">
    <w:name w:val="FAD675E2C73141B3AB636D3D38B69422"/>
  </w:style>
  <w:style w:type="paragraph" w:customStyle="1" w:styleId="065270B48FD34428846D28350C45B831">
    <w:name w:val="065270B48FD34428846D28350C45B831"/>
  </w:style>
  <w:style w:type="paragraph" w:customStyle="1" w:styleId="402A0B6F43624642A8D5E926DF4D4DA0">
    <w:name w:val="402A0B6F43624642A8D5E926DF4D4DA0"/>
  </w:style>
  <w:style w:type="paragraph" w:customStyle="1" w:styleId="49139315B0A54E44AC5F680590D27D38">
    <w:name w:val="49139315B0A54E44AC5F680590D27D38"/>
  </w:style>
  <w:style w:type="paragraph" w:customStyle="1" w:styleId="028CF6B195814C2C9B92805060713BB9">
    <w:name w:val="028CF6B195814C2C9B92805060713BB9"/>
  </w:style>
  <w:style w:type="paragraph" w:customStyle="1" w:styleId="A5597F125EB341C192725125576211BB">
    <w:name w:val="A5597F125EB341C192725125576211BB"/>
  </w:style>
  <w:style w:type="paragraph" w:customStyle="1" w:styleId="9CD4AC42C2CD4A3ABCA526985CE72C72">
    <w:name w:val="9CD4AC42C2CD4A3ABCA526985CE72C72"/>
  </w:style>
  <w:style w:type="paragraph" w:customStyle="1" w:styleId="2EA460ED09D248419E14863762B75EF6">
    <w:name w:val="2EA460ED09D248419E14863762B75EF6"/>
  </w:style>
  <w:style w:type="paragraph" w:customStyle="1" w:styleId="1EB56AEA0C6B41DF9DCB5C95F68A754D">
    <w:name w:val="1EB56AEA0C6B41DF9DCB5C95F68A754D"/>
  </w:style>
  <w:style w:type="paragraph" w:customStyle="1" w:styleId="F45551EFF6A64BC78BB635FF9562AA2B">
    <w:name w:val="F45551EFF6A64BC78BB635FF9562AA2B"/>
  </w:style>
  <w:style w:type="paragraph" w:customStyle="1" w:styleId="4EFB51AC109A442C9676B1C50DC181D3">
    <w:name w:val="4EFB51AC109A442C9676B1C50DC181D3"/>
  </w:style>
  <w:style w:type="paragraph" w:customStyle="1" w:styleId="75BA4BD358914DB4B12D598FD998267E">
    <w:name w:val="75BA4BD358914DB4B12D598FD998267E"/>
  </w:style>
  <w:style w:type="paragraph" w:customStyle="1" w:styleId="CAB9CBD8C59E4B2E985E081936A85B1F">
    <w:name w:val="CAB9CBD8C59E4B2E985E081936A85B1F"/>
  </w:style>
  <w:style w:type="paragraph" w:customStyle="1" w:styleId="F8C33272649E4F0EB0121975DFD1456A">
    <w:name w:val="F8C33272649E4F0EB0121975DFD1456A"/>
  </w:style>
  <w:style w:type="paragraph" w:customStyle="1" w:styleId="36D62A6BAB0240E08CF69D696F775C06">
    <w:name w:val="36D62A6BAB0240E08CF69D696F775C06"/>
  </w:style>
  <w:style w:type="paragraph" w:customStyle="1" w:styleId="70D62BF6C0204F6CA5773FD31708B3A9">
    <w:name w:val="70D62BF6C0204F6CA5773FD31708B3A9"/>
  </w:style>
  <w:style w:type="paragraph" w:customStyle="1" w:styleId="F9A09199EDFE49E2885001D2486ABAEA">
    <w:name w:val="F9A09199EDFE49E2885001D2486ABAEA"/>
  </w:style>
  <w:style w:type="paragraph" w:customStyle="1" w:styleId="7940D367916243FAB44F1C2FDA77439F">
    <w:name w:val="7940D367916243FAB44F1C2FDA77439F"/>
  </w:style>
  <w:style w:type="paragraph" w:customStyle="1" w:styleId="C2A168F3CDA74E5CA588B2C74D4BB9FA">
    <w:name w:val="C2A168F3CDA74E5CA588B2C74D4BB9FA"/>
  </w:style>
  <w:style w:type="paragraph" w:customStyle="1" w:styleId="EC0D43D7A5A44F8C84D14FB5929A04E1">
    <w:name w:val="EC0D43D7A5A44F8C84D14FB5929A04E1"/>
  </w:style>
  <w:style w:type="paragraph" w:customStyle="1" w:styleId="6348E6550A2540B98E0036372F878FF9">
    <w:name w:val="6348E6550A2540B98E0036372F878FF9"/>
  </w:style>
  <w:style w:type="paragraph" w:customStyle="1" w:styleId="2FEDACE8895A4C2B871EA15CB0FB97CD">
    <w:name w:val="2FEDACE8895A4C2B871EA15CB0FB97CD"/>
  </w:style>
  <w:style w:type="paragraph" w:customStyle="1" w:styleId="8B2E795BA745409099AD206A739B916C">
    <w:name w:val="8B2E795BA745409099AD206A739B916C"/>
  </w:style>
  <w:style w:type="paragraph" w:customStyle="1" w:styleId="C3F5F108A9444E92A733FFFE0A32A382">
    <w:name w:val="C3F5F108A9444E92A733FFFE0A32A382"/>
  </w:style>
  <w:style w:type="paragraph" w:customStyle="1" w:styleId="D7AEB8D0CD894428ABBBF789DF0D42FD">
    <w:name w:val="D7AEB8D0CD894428ABBBF789DF0D42FD"/>
  </w:style>
  <w:style w:type="paragraph" w:customStyle="1" w:styleId="48F188C2FF18460AAE2610AEEC2722E9">
    <w:name w:val="48F188C2FF18460AAE2610AEEC2722E9"/>
  </w:style>
  <w:style w:type="paragraph" w:customStyle="1" w:styleId="F01EA0635B884CFE96299EC64B46CCAF">
    <w:name w:val="F01EA0635B884CFE96299EC64B46CCAF"/>
  </w:style>
  <w:style w:type="paragraph" w:customStyle="1" w:styleId="FF06CD8757D84A9F948AAF0BDE543EBB">
    <w:name w:val="FF06CD8757D84A9F948AAF0BDE543EB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67D444D0D7C49FA9106F96648598B55">
    <w:name w:val="467D444D0D7C49FA9106F96648598B55"/>
  </w:style>
  <w:style w:type="paragraph" w:customStyle="1" w:styleId="5CC2D287A92F46B0AD64A8DCD7C7FDEB">
    <w:name w:val="5CC2D287A92F46B0AD64A8DCD7C7FDEB"/>
    <w:rsid w:val="00017F58"/>
  </w:style>
  <w:style w:type="paragraph" w:customStyle="1" w:styleId="D5AF6FDCCFE34009A21F09D26B3CC42C">
    <w:name w:val="D5AF6FDCCFE34009A21F09D26B3CC42C"/>
    <w:rsid w:val="00017F58"/>
  </w:style>
  <w:style w:type="paragraph" w:customStyle="1" w:styleId="A4284850B1EE4F3AA89AADAAFA4EDA47">
    <w:name w:val="A4284850B1EE4F3AA89AADAAFA4EDA47"/>
    <w:rsid w:val="00017F58"/>
  </w:style>
  <w:style w:type="paragraph" w:customStyle="1" w:styleId="1CB344157EEB47ED948C98A3DED58E88">
    <w:name w:val="1CB344157EEB47ED948C98A3DED58E88"/>
    <w:rsid w:val="00017F58"/>
  </w:style>
  <w:style w:type="paragraph" w:customStyle="1" w:styleId="6EE9A82C1C1C4487B4DB60483F6758C2">
    <w:name w:val="6EE9A82C1C1C4487B4DB60483F6758C2"/>
    <w:rsid w:val="00017F58"/>
  </w:style>
  <w:style w:type="paragraph" w:customStyle="1" w:styleId="A45BDE7395FC4C888EA97B277E286597">
    <w:name w:val="A45BDE7395FC4C888EA97B277E286597"/>
    <w:rsid w:val="00017F58"/>
  </w:style>
  <w:style w:type="paragraph" w:customStyle="1" w:styleId="AF462080F69D4647A39F17CEE42461D7">
    <w:name w:val="AF462080F69D4647A39F17CEE42461D7"/>
    <w:rsid w:val="00017F58"/>
  </w:style>
  <w:style w:type="paragraph" w:customStyle="1" w:styleId="FDBAD0DCB91947C980017E79C23D3732">
    <w:name w:val="FDBAD0DCB91947C980017E79C23D3732"/>
    <w:rsid w:val="000B2DA9"/>
  </w:style>
  <w:style w:type="paragraph" w:customStyle="1" w:styleId="536E74B7B96A492986588653F9EC45DD">
    <w:name w:val="536E74B7B96A492986588653F9EC45DD"/>
    <w:rsid w:val="000B2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%7b1744A9A7-AD8E-48D7-9EBF-FF5256682D2F%7dtf00546271.dotx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2020-05-29T02:10:00Z</dcterms:created>
  <dcterms:modified xsi:type="dcterms:W3CDTF">2020-05-29T02:10:00Z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