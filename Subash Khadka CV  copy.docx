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CEA56" w14:textId="69EAEB94" w:rsidR="001D71C7" w:rsidRPr="00386F93" w:rsidRDefault="001D71C7">
      <w:pPr>
        <w:rPr>
          <w:rFonts w:ascii="Arial" w:hAnsi="Arial" w:cs="Arial"/>
        </w:rPr>
      </w:pPr>
    </w:p>
    <w:p w14:paraId="5FB6E37F" w14:textId="77777777" w:rsidR="001D71C7" w:rsidRPr="00386F93" w:rsidRDefault="001D71C7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301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0"/>
        <w:gridCol w:w="1305"/>
      </w:tblGrid>
      <w:tr w:rsidR="00952DF5" w:rsidRPr="00386F93" w14:paraId="4A1B0EB9" w14:textId="77777777" w:rsidTr="00952DF5">
        <w:trPr>
          <w:trHeight w:val="1308"/>
        </w:trPr>
        <w:tc>
          <w:tcPr>
            <w:tcW w:w="3808" w:type="pct"/>
          </w:tcPr>
          <w:p w14:paraId="06425B87" w14:textId="29F75EB7" w:rsidR="001D71C7" w:rsidRPr="00386F93" w:rsidRDefault="000C1BBC" w:rsidP="00952DF5">
            <w:pPr>
              <w:pStyle w:val="Name"/>
              <w:rPr>
                <w:rFonts w:ascii="Arial" w:hAnsi="Arial" w:cs="Arial"/>
              </w:rPr>
            </w:pPr>
            <w:r w:rsidRPr="00386F93">
              <w:rPr>
                <w:rFonts w:ascii="Arial" w:hAnsi="Arial" w:cs="Arial"/>
              </w:rPr>
              <w:t>Subash Khadka</w:t>
            </w:r>
          </w:p>
          <w:p w14:paraId="25593E85" w14:textId="77777777" w:rsidR="00973BB8" w:rsidRPr="00386F93" w:rsidRDefault="00973BB8" w:rsidP="00952DF5">
            <w:pPr>
              <w:pStyle w:val="Name"/>
              <w:rPr>
                <w:rFonts w:ascii="Arial" w:hAnsi="Arial" w:cs="Arial"/>
              </w:rPr>
            </w:pPr>
          </w:p>
          <w:p w14:paraId="3ABDFC19" w14:textId="04C80181" w:rsidR="001D71C7" w:rsidRPr="00386F93" w:rsidRDefault="00005EEC" w:rsidP="00952DF5">
            <w:pPr>
              <w:pStyle w:val="NoSpacing"/>
              <w:rPr>
                <w:rFonts w:ascii="Arial" w:hAnsi="Arial" w:cs="Arial"/>
              </w:rPr>
            </w:pPr>
            <w:r w:rsidRPr="00386F93">
              <w:rPr>
                <w:rFonts w:ascii="Arial" w:hAnsi="Arial" w:cs="Arial"/>
              </w:rPr>
              <w:t>+61451357123</w:t>
            </w:r>
          </w:p>
          <w:p w14:paraId="5BE82358" w14:textId="352F9A44" w:rsidR="001D71C7" w:rsidRPr="00386F93" w:rsidRDefault="000C1BBC" w:rsidP="00952DF5">
            <w:pPr>
              <w:pStyle w:val="NoSpacing"/>
              <w:rPr>
                <w:rFonts w:ascii="Arial" w:hAnsi="Arial" w:cs="Arial"/>
              </w:rPr>
            </w:pPr>
            <w:r w:rsidRPr="00386F93">
              <w:rPr>
                <w:rFonts w:ascii="Arial" w:hAnsi="Arial" w:cs="Arial"/>
              </w:rPr>
              <w:t>11.5</w:t>
            </w:r>
            <w:r w:rsidR="002B57C0" w:rsidRPr="00386F93">
              <w:rPr>
                <w:rFonts w:ascii="Arial" w:hAnsi="Arial" w:cs="Arial"/>
              </w:rPr>
              <w:t>.1990</w:t>
            </w:r>
            <w:r w:rsidR="00973BB8" w:rsidRPr="00386F93">
              <w:rPr>
                <w:rFonts w:ascii="Arial" w:hAnsi="Arial" w:cs="Arial"/>
              </w:rPr>
              <w:t xml:space="preserve"> </w:t>
            </w:r>
          </w:p>
          <w:p w14:paraId="39384C23" w14:textId="6456698A" w:rsidR="00973BB8" w:rsidRPr="00386F93" w:rsidRDefault="0076301C" w:rsidP="00952DF5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U6/1-2 South Parade Canterbury 2193</w:t>
            </w:r>
          </w:p>
          <w:p w14:paraId="7E3DF545" w14:textId="11F955B2" w:rsidR="00973BB8" w:rsidRPr="00386F93" w:rsidRDefault="00973BB8" w:rsidP="00952DF5">
            <w:pPr>
              <w:pStyle w:val="NoSpacing"/>
              <w:rPr>
                <w:rFonts w:ascii="Arial" w:hAnsi="Arial" w:cs="Arial"/>
              </w:rPr>
            </w:pPr>
            <w:r w:rsidRPr="00386F93">
              <w:rPr>
                <w:rFonts w:ascii="Arial" w:hAnsi="Arial" w:cs="Arial"/>
              </w:rPr>
              <w:t>Sydney NSW</w:t>
            </w:r>
          </w:p>
          <w:p w14:paraId="50B92564" w14:textId="79B1FC3D" w:rsidR="00952DF5" w:rsidRDefault="00926624" w:rsidP="00952DF5">
            <w:pPr>
              <w:pStyle w:val="NoSpacing"/>
              <w:rPr>
                <w:rStyle w:val="Hyperlink"/>
                <w:rFonts w:ascii="Arial" w:hAnsi="Arial" w:cs="Arial"/>
              </w:rPr>
            </w:pPr>
            <w:hyperlink r:id="rId10" w:history="1">
              <w:r w:rsidR="00952DF5" w:rsidRPr="00386F93">
                <w:rPr>
                  <w:rStyle w:val="Hyperlink"/>
                  <w:rFonts w:ascii="Arial" w:hAnsi="Arial" w:cs="Arial"/>
                </w:rPr>
                <w:t>subash.khadka007@gmail.com</w:t>
              </w:r>
            </w:hyperlink>
          </w:p>
          <w:p w14:paraId="4C743443" w14:textId="5BE6E9E5" w:rsidR="00295399" w:rsidRPr="00386F93" w:rsidRDefault="00700AE4" w:rsidP="00952DF5">
            <w:pPr>
              <w:pStyle w:val="NoSpacing"/>
              <w:rPr>
                <w:rFonts w:ascii="Arial" w:hAnsi="Arial" w:cs="Arial"/>
              </w:rPr>
            </w:pPr>
            <w:r>
              <w:rPr>
                <w:rStyle w:val="Hyperlink"/>
              </w:rPr>
              <w:t>su</w:t>
            </w:r>
            <w:r w:rsidR="00295399">
              <w:rPr>
                <w:rStyle w:val="Hyperlink"/>
              </w:rPr>
              <w:t>bash.khadka@hyatt.com</w:t>
            </w:r>
          </w:p>
          <w:p w14:paraId="7D64FB4E" w14:textId="77777777" w:rsidR="00952DF5" w:rsidRPr="00386F93" w:rsidRDefault="00952DF5" w:rsidP="00952DF5">
            <w:pPr>
              <w:pStyle w:val="NoSpacing"/>
              <w:rPr>
                <w:rFonts w:ascii="Arial" w:hAnsi="Arial" w:cs="Arial"/>
              </w:rPr>
            </w:pPr>
          </w:p>
          <w:p w14:paraId="7B3C5DE8" w14:textId="77777777" w:rsidR="001D71C7" w:rsidRPr="00386F93" w:rsidRDefault="001D71C7" w:rsidP="00952DF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92" w:type="pct"/>
          </w:tcPr>
          <w:p w14:paraId="55EB9760" w14:textId="77777777" w:rsidR="001D71C7" w:rsidRPr="00386F93" w:rsidRDefault="001D71C7" w:rsidP="00952DF5">
            <w:pPr>
              <w:pStyle w:val="NoSpacing"/>
              <w:jc w:val="right"/>
              <w:rPr>
                <w:rFonts w:ascii="Arial" w:hAnsi="Arial" w:cs="Arial"/>
              </w:rPr>
            </w:pPr>
          </w:p>
        </w:tc>
      </w:tr>
    </w:tbl>
    <w:p w14:paraId="0B10A8AD" w14:textId="6BFCB6C1" w:rsidR="001D71C7" w:rsidRPr="00386F93" w:rsidRDefault="001D71C7" w:rsidP="00952DF5">
      <w:pPr>
        <w:tabs>
          <w:tab w:val="left" w:pos="2260"/>
        </w:tabs>
        <w:jc w:val="center"/>
        <w:rPr>
          <w:rFonts w:ascii="Arial" w:hAnsi="Arial" w:cs="Arial"/>
          <w:noProof/>
          <w:lang w:val="en-US"/>
        </w:rPr>
      </w:pPr>
    </w:p>
    <w:p w14:paraId="58FC0D89" w14:textId="77777777" w:rsidR="00973BB8" w:rsidRPr="00386F93" w:rsidRDefault="00973BB8" w:rsidP="00952DF5">
      <w:pPr>
        <w:tabs>
          <w:tab w:val="left" w:pos="2260"/>
        </w:tabs>
        <w:jc w:val="center"/>
        <w:rPr>
          <w:rFonts w:ascii="Arial" w:hAnsi="Arial" w:cs="Arial"/>
          <w:noProof/>
          <w:lang w:val="en-US"/>
        </w:rPr>
      </w:pPr>
    </w:p>
    <w:p w14:paraId="58A031AF" w14:textId="77777777" w:rsidR="00973BB8" w:rsidRPr="00386F93" w:rsidRDefault="00973BB8" w:rsidP="00952DF5">
      <w:pPr>
        <w:tabs>
          <w:tab w:val="left" w:pos="2260"/>
        </w:tabs>
        <w:jc w:val="center"/>
        <w:rPr>
          <w:rFonts w:ascii="Arial" w:hAnsi="Arial" w:cs="Arial"/>
          <w:noProof/>
          <w:lang w:val="en-US"/>
        </w:rPr>
      </w:pPr>
    </w:p>
    <w:p w14:paraId="149EFC84" w14:textId="77777777" w:rsidR="00973BB8" w:rsidRPr="00386F93" w:rsidRDefault="00973BB8" w:rsidP="00952DF5">
      <w:pPr>
        <w:tabs>
          <w:tab w:val="left" w:pos="2260"/>
        </w:tabs>
        <w:jc w:val="center"/>
        <w:rPr>
          <w:rFonts w:ascii="Arial" w:hAnsi="Arial" w:cs="Arial"/>
          <w:noProof/>
          <w:lang w:val="en-US"/>
        </w:rPr>
      </w:pPr>
    </w:p>
    <w:p w14:paraId="324A03AF" w14:textId="77777777" w:rsidR="00973BB8" w:rsidRPr="00386F93" w:rsidRDefault="00973BB8" w:rsidP="00952DF5">
      <w:pPr>
        <w:tabs>
          <w:tab w:val="left" w:pos="2260"/>
        </w:tabs>
        <w:jc w:val="center"/>
        <w:rPr>
          <w:rFonts w:ascii="Arial" w:hAnsi="Arial" w:cs="Arial"/>
          <w:noProof/>
          <w:lang w:val="en-US"/>
        </w:rPr>
      </w:pPr>
    </w:p>
    <w:p w14:paraId="20C1E9B6" w14:textId="77777777" w:rsidR="00973BB8" w:rsidRPr="00386F93" w:rsidRDefault="00973BB8" w:rsidP="00952DF5">
      <w:pPr>
        <w:tabs>
          <w:tab w:val="left" w:pos="2260"/>
        </w:tabs>
        <w:jc w:val="center"/>
        <w:rPr>
          <w:rFonts w:ascii="Arial" w:hAnsi="Arial" w:cs="Arial"/>
          <w:noProof/>
          <w:lang w:val="en-US"/>
        </w:rPr>
      </w:pPr>
    </w:p>
    <w:p w14:paraId="4A2FA69C" w14:textId="77777777" w:rsidR="00973BB8" w:rsidRPr="00386F93" w:rsidRDefault="00973BB8" w:rsidP="00952DF5">
      <w:pPr>
        <w:tabs>
          <w:tab w:val="left" w:pos="2260"/>
        </w:tabs>
        <w:jc w:val="center"/>
        <w:rPr>
          <w:rFonts w:ascii="Arial" w:hAnsi="Arial" w:cs="Arial"/>
        </w:rPr>
      </w:pPr>
    </w:p>
    <w:p w14:paraId="1923A3AE" w14:textId="77777777" w:rsidR="001D71C7" w:rsidRPr="00386F93" w:rsidRDefault="002B57C0">
      <w:pPr>
        <w:pStyle w:val="Abschnitt"/>
        <w:rPr>
          <w:rFonts w:ascii="Arial" w:hAnsi="Arial" w:cs="Arial"/>
        </w:rPr>
      </w:pPr>
      <w:r w:rsidRPr="00386F93">
        <w:rPr>
          <w:rFonts w:ascii="Arial" w:hAnsi="Arial" w:cs="Arial"/>
        </w:rPr>
        <w:t>Education</w:t>
      </w:r>
    </w:p>
    <w:p w14:paraId="074B11D9" w14:textId="77777777" w:rsidR="001D71C7" w:rsidRPr="00386F93" w:rsidRDefault="002B57C0">
      <w:pPr>
        <w:pStyle w:val="Unterabschnitt"/>
        <w:rPr>
          <w:rFonts w:ascii="Arial" w:hAnsi="Arial" w:cs="Arial"/>
        </w:rPr>
      </w:pPr>
      <w:r w:rsidRPr="00386F93">
        <w:rPr>
          <w:rFonts w:ascii="Arial" w:hAnsi="Arial" w:cs="Arial"/>
        </w:rPr>
        <w:t>2009-2012</w:t>
      </w:r>
      <w:r w:rsidRPr="00386F93">
        <w:rPr>
          <w:rStyle w:val="Unterabschnitt-Datumszeichen1"/>
          <w:rFonts w:ascii="Arial" w:hAnsi="Arial" w:cs="Arial"/>
          <w:color w:val="B75017"/>
          <w:lang w:eastAsia="de-DE"/>
        </w:rPr>
        <w:t xml:space="preserve"> |</w:t>
      </w:r>
      <w:r w:rsidRPr="00386F93">
        <w:rPr>
          <w:rFonts w:ascii="Arial" w:hAnsi="Arial" w:cs="Arial"/>
          <w:color w:val="B75017"/>
          <w:spacing w:val="-1"/>
        </w:rPr>
        <w:t xml:space="preserve"> </w:t>
      </w:r>
      <w:r w:rsidRPr="00386F93">
        <w:rPr>
          <w:rFonts w:ascii="Arial" w:hAnsi="Arial" w:cs="Arial"/>
          <w:spacing w:val="-1"/>
        </w:rPr>
        <w:t xml:space="preserve">Bachelor in Hotel Management </w:t>
      </w:r>
      <w:r w:rsidRPr="00386F93">
        <w:rPr>
          <w:rStyle w:val="Unterabschnitt-Datumszeichen1"/>
          <w:rFonts w:ascii="Arial" w:hAnsi="Arial" w:cs="Arial"/>
          <w:color w:val="D34817"/>
          <w:lang w:eastAsia="de-DE"/>
        </w:rPr>
        <w:t>|</w:t>
      </w:r>
      <w:r w:rsidRPr="00386F93">
        <w:rPr>
          <w:rFonts w:ascii="Arial" w:hAnsi="Arial" w:cs="Arial"/>
          <w:spacing w:val="-1"/>
        </w:rPr>
        <w:t xml:space="preserve">  Nepal Academy of Tourism and Hotel Management</w:t>
      </w:r>
    </w:p>
    <w:p w14:paraId="65F857D2" w14:textId="77777777" w:rsidR="001D71C7" w:rsidRPr="00386F93" w:rsidRDefault="001D71C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D34817"/>
        </w:rPr>
      </w:pPr>
    </w:p>
    <w:p w14:paraId="034DF0A7" w14:textId="617C0F09" w:rsidR="001D71C7" w:rsidRPr="00386F93" w:rsidRDefault="002B57C0">
      <w:pPr>
        <w:pStyle w:val="ListBullet"/>
        <w:rPr>
          <w:rFonts w:ascii="Arial" w:hAnsi="Arial" w:cs="Arial"/>
          <w:b/>
          <w:color w:val="D34817"/>
          <w:spacing w:val="-1"/>
          <w:sz w:val="24"/>
          <w:szCs w:val="24"/>
        </w:rPr>
      </w:pPr>
      <w:r w:rsidRPr="00386F93">
        <w:rPr>
          <w:rFonts w:ascii="Arial" w:hAnsi="Arial" w:cs="Arial"/>
          <w:b/>
          <w:color w:val="D34817"/>
          <w:spacing w:val="20"/>
          <w:sz w:val="24"/>
          <w:szCs w:val="24"/>
        </w:rPr>
        <w:t>2007- 2009</w:t>
      </w:r>
      <w:r w:rsidRPr="00386F93">
        <w:rPr>
          <w:rStyle w:val="Unterabschnitt-Datumszeichen1"/>
          <w:rFonts w:ascii="Arial" w:hAnsi="Arial" w:cs="Arial"/>
          <w:b/>
          <w:color w:val="D34817"/>
          <w:lang w:eastAsia="de-DE"/>
        </w:rPr>
        <w:t xml:space="preserve"> |</w:t>
      </w:r>
      <w:r w:rsidR="000C1BBC" w:rsidRPr="00386F93">
        <w:rPr>
          <w:rFonts w:ascii="Arial" w:hAnsi="Arial" w:cs="Arial"/>
          <w:b/>
          <w:color w:val="D34817"/>
          <w:spacing w:val="20"/>
          <w:sz w:val="24"/>
          <w:szCs w:val="24"/>
        </w:rPr>
        <w:t xml:space="preserve"> Campion Katmandu College </w:t>
      </w:r>
    </w:p>
    <w:p w14:paraId="6015F695" w14:textId="607C6CDB" w:rsidR="001D71C7" w:rsidRPr="00386F93" w:rsidRDefault="002B57C0">
      <w:pPr>
        <w:pStyle w:val="Index6"/>
        <w:numPr>
          <w:ilvl w:val="0"/>
          <w:numId w:val="21"/>
        </w:numPr>
        <w:rPr>
          <w:rFonts w:ascii="Arial" w:hAnsi="Arial" w:cs="Arial"/>
          <w:b/>
          <w:color w:val="D34817"/>
          <w:spacing w:val="-1"/>
          <w:sz w:val="20"/>
          <w:lang w:eastAsia="en-US"/>
        </w:rPr>
      </w:pPr>
      <w:r w:rsidRPr="00386F93">
        <w:rPr>
          <w:rFonts w:ascii="Arial" w:hAnsi="Arial" w:cs="Arial"/>
          <w:b/>
          <w:color w:val="D34817"/>
          <w:spacing w:val="-1"/>
          <w:sz w:val="20"/>
          <w:lang w:eastAsia="en-US"/>
        </w:rPr>
        <w:t>Completed 10+2</w:t>
      </w:r>
      <w:r w:rsidR="000C1BBC" w:rsidRPr="00386F93">
        <w:rPr>
          <w:rFonts w:ascii="Arial" w:hAnsi="Arial" w:cs="Arial"/>
          <w:b/>
          <w:color w:val="D34817"/>
          <w:spacing w:val="-1"/>
          <w:sz w:val="20"/>
          <w:lang w:eastAsia="en-US"/>
        </w:rPr>
        <w:t xml:space="preserve"> in Management </w:t>
      </w:r>
    </w:p>
    <w:p w14:paraId="45A189A6" w14:textId="77777777" w:rsidR="001D71C7" w:rsidRPr="00386F93" w:rsidRDefault="001D71C7">
      <w:pPr>
        <w:pStyle w:val="Index6"/>
        <w:rPr>
          <w:rFonts w:ascii="Arial" w:hAnsi="Arial" w:cs="Arial"/>
          <w:b/>
          <w:color w:val="D34817"/>
        </w:rPr>
      </w:pPr>
    </w:p>
    <w:p w14:paraId="612A75C7" w14:textId="2E9E0C3F" w:rsidR="001D71C7" w:rsidRPr="00386F93" w:rsidRDefault="002B57C0">
      <w:pPr>
        <w:pStyle w:val="Index6"/>
        <w:rPr>
          <w:rStyle w:val="Unterabschnitt-Datumszeichen1"/>
          <w:rFonts w:ascii="Arial" w:hAnsi="Arial" w:cs="Arial"/>
          <w:b/>
          <w:color w:val="D34817"/>
        </w:rPr>
      </w:pPr>
      <w:r w:rsidRPr="00386F93">
        <w:rPr>
          <w:rFonts w:ascii="Arial" w:hAnsi="Arial" w:cs="Arial"/>
          <w:b/>
          <w:color w:val="D34817"/>
          <w:spacing w:val="20"/>
          <w:lang w:eastAsia="en-US"/>
        </w:rPr>
        <w:t>1997- 2007</w:t>
      </w:r>
      <w:r w:rsidRPr="00386F93">
        <w:rPr>
          <w:rStyle w:val="Unterabschnitt-Datumszeichen1"/>
          <w:rFonts w:ascii="Arial" w:hAnsi="Arial" w:cs="Arial"/>
          <w:b/>
          <w:color w:val="D34817"/>
        </w:rPr>
        <w:t xml:space="preserve"> |</w:t>
      </w:r>
      <w:r w:rsidR="000C1BBC" w:rsidRPr="00386F93">
        <w:rPr>
          <w:rFonts w:ascii="Arial" w:hAnsi="Arial" w:cs="Arial"/>
          <w:b/>
          <w:color w:val="D34817"/>
          <w:spacing w:val="-1"/>
          <w:lang w:eastAsia="en-US"/>
        </w:rPr>
        <w:t xml:space="preserve"> Joseph High School </w:t>
      </w:r>
      <w:r w:rsidRPr="00386F93">
        <w:rPr>
          <w:rFonts w:ascii="Arial" w:hAnsi="Arial" w:cs="Arial"/>
          <w:b/>
          <w:color w:val="D34817"/>
          <w:spacing w:val="-1"/>
          <w:lang w:eastAsia="en-US"/>
        </w:rPr>
        <w:t xml:space="preserve"> </w:t>
      </w:r>
    </w:p>
    <w:p w14:paraId="34F53048" w14:textId="3F7E80A9" w:rsidR="001D71C7" w:rsidRPr="00386F93" w:rsidRDefault="002B57C0">
      <w:pPr>
        <w:pStyle w:val="Index6"/>
        <w:numPr>
          <w:ilvl w:val="0"/>
          <w:numId w:val="29"/>
        </w:numPr>
        <w:rPr>
          <w:rFonts w:ascii="Arial" w:hAnsi="Arial" w:cs="Arial"/>
          <w:b/>
          <w:color w:val="D34817"/>
          <w:spacing w:val="-1"/>
          <w:lang w:eastAsia="en-US"/>
        </w:rPr>
      </w:pPr>
      <w:r w:rsidRPr="00386F93">
        <w:rPr>
          <w:rFonts w:ascii="Arial" w:hAnsi="Arial" w:cs="Arial"/>
          <w:b/>
          <w:color w:val="D34817"/>
          <w:spacing w:val="-1"/>
          <w:sz w:val="22"/>
          <w:lang w:eastAsia="en-US"/>
        </w:rPr>
        <w:t xml:space="preserve">Secondary School Leaving Certificate in First </w:t>
      </w:r>
      <w:r w:rsidR="00297898" w:rsidRPr="00386F93">
        <w:rPr>
          <w:rFonts w:ascii="Arial" w:hAnsi="Arial" w:cs="Arial"/>
          <w:b/>
          <w:color w:val="D34817"/>
          <w:spacing w:val="-1"/>
          <w:sz w:val="22"/>
          <w:lang w:eastAsia="en-US"/>
        </w:rPr>
        <w:t>Division</w:t>
      </w:r>
    </w:p>
    <w:p w14:paraId="3D49FD98" w14:textId="77777777" w:rsidR="001D71C7" w:rsidRPr="00386F93" w:rsidRDefault="001D71C7">
      <w:pPr>
        <w:pStyle w:val="Index6"/>
        <w:rPr>
          <w:rFonts w:ascii="Arial" w:hAnsi="Arial" w:cs="Arial"/>
          <w:color w:val="D34817"/>
          <w:spacing w:val="-1"/>
        </w:rPr>
      </w:pPr>
    </w:p>
    <w:p w14:paraId="5A9275FA" w14:textId="77777777" w:rsidR="001D71C7" w:rsidRPr="00386F93" w:rsidRDefault="002B57C0">
      <w:pPr>
        <w:pStyle w:val="Abschnitt"/>
        <w:rPr>
          <w:rFonts w:ascii="Arial" w:hAnsi="Arial" w:cs="Arial"/>
        </w:rPr>
      </w:pPr>
      <w:r w:rsidRPr="00386F93">
        <w:rPr>
          <w:rFonts w:ascii="Arial" w:hAnsi="Arial" w:cs="Arial"/>
        </w:rPr>
        <w:t>Industrial Training:</w:t>
      </w:r>
    </w:p>
    <w:p w14:paraId="3FC4D5C8" w14:textId="458F73BF" w:rsidR="001D71C7" w:rsidRPr="00386F93" w:rsidRDefault="000C1BBC">
      <w:pPr>
        <w:pStyle w:val="Index6"/>
        <w:spacing w:before="4" w:line="276" w:lineRule="exact"/>
        <w:ind w:right="861"/>
        <w:rPr>
          <w:rFonts w:ascii="Arial" w:hAnsi="Arial" w:cs="Arial"/>
          <w:b/>
          <w:color w:val="4E4A4A"/>
          <w:spacing w:val="-1"/>
          <w:lang w:eastAsia="en-US"/>
        </w:rPr>
      </w:pPr>
      <w:r w:rsidRPr="00386F93">
        <w:rPr>
          <w:rFonts w:ascii="Arial" w:hAnsi="Arial" w:cs="Arial"/>
          <w:b/>
          <w:color w:val="4E4A4A"/>
          <w:spacing w:val="20"/>
          <w:lang w:eastAsia="en-US"/>
        </w:rPr>
        <w:t>October 8th</w:t>
      </w:r>
      <w:r w:rsidR="002B57C0" w:rsidRPr="00386F93">
        <w:rPr>
          <w:rFonts w:ascii="Arial" w:hAnsi="Arial" w:cs="Arial"/>
          <w:b/>
          <w:color w:val="4E4A4A"/>
          <w:spacing w:val="20"/>
          <w:lang w:eastAsia="en-US"/>
        </w:rPr>
        <w:t>, 2011 –</w:t>
      </w:r>
      <w:r w:rsidR="002B57C0" w:rsidRPr="00386F93">
        <w:rPr>
          <w:rFonts w:ascii="Arial" w:hAnsi="Arial" w:cs="Arial"/>
          <w:color w:val="4E4A4A"/>
          <w:spacing w:val="-1"/>
        </w:rPr>
        <w:t xml:space="preserve"> </w:t>
      </w:r>
      <w:r w:rsidRPr="00386F93">
        <w:rPr>
          <w:rFonts w:ascii="Arial" w:hAnsi="Arial" w:cs="Arial"/>
          <w:b/>
          <w:color w:val="4E4A4A"/>
          <w:spacing w:val="20"/>
          <w:lang w:eastAsia="en-US"/>
        </w:rPr>
        <w:t>April 11th</w:t>
      </w:r>
      <w:r w:rsidR="002B57C0" w:rsidRPr="00386F93">
        <w:rPr>
          <w:rFonts w:ascii="Arial" w:hAnsi="Arial" w:cs="Arial"/>
          <w:b/>
          <w:color w:val="4E4A4A"/>
          <w:spacing w:val="20"/>
          <w:lang w:eastAsia="en-US"/>
        </w:rPr>
        <w:t>,2012</w:t>
      </w:r>
      <w:r w:rsidR="002B57C0" w:rsidRPr="00386F93">
        <w:rPr>
          <w:rFonts w:ascii="Arial" w:hAnsi="Arial" w:cs="Arial"/>
          <w:color w:val="4E4A4A"/>
          <w:spacing w:val="-1"/>
        </w:rPr>
        <w:t xml:space="preserve"> </w:t>
      </w:r>
      <w:r w:rsidR="002B57C0" w:rsidRPr="00386F93">
        <w:rPr>
          <w:rStyle w:val="Unterabschnitt-Datumszeichen1"/>
          <w:rFonts w:ascii="Arial" w:hAnsi="Arial" w:cs="Arial"/>
          <w:b/>
          <w:color w:val="4E4A4A"/>
        </w:rPr>
        <w:t>|</w:t>
      </w:r>
      <w:r w:rsidRPr="00386F93">
        <w:rPr>
          <w:rFonts w:ascii="Arial" w:hAnsi="Arial" w:cs="Arial"/>
          <w:b/>
          <w:color w:val="4E4A4A"/>
          <w:spacing w:val="-1"/>
          <w:lang w:eastAsia="en-US"/>
        </w:rPr>
        <w:t>Hyatt Regency Kuantan Resort, Kuantan</w:t>
      </w:r>
      <w:r w:rsidR="002B57C0" w:rsidRPr="00386F93">
        <w:rPr>
          <w:rFonts w:ascii="Arial" w:hAnsi="Arial" w:cs="Arial"/>
          <w:b/>
          <w:color w:val="4E4A4A"/>
          <w:spacing w:val="-1"/>
          <w:lang w:eastAsia="en-US"/>
        </w:rPr>
        <w:t>, Malaysia</w:t>
      </w:r>
      <w:r w:rsidR="002B57C0" w:rsidRPr="00386F93">
        <w:rPr>
          <w:rStyle w:val="Unterabschnitt-Datumszeichen1"/>
          <w:rFonts w:ascii="Arial" w:hAnsi="Arial" w:cs="Arial"/>
          <w:color w:val="4E4A4A"/>
        </w:rPr>
        <w:t xml:space="preserve"> </w:t>
      </w:r>
      <w:r w:rsidR="002B57C0" w:rsidRPr="00386F93">
        <w:rPr>
          <w:rStyle w:val="Unterabschnitt-Datumszeichen1"/>
          <w:rFonts w:ascii="Arial" w:hAnsi="Arial" w:cs="Arial"/>
          <w:b/>
          <w:color w:val="4E4A4A"/>
        </w:rPr>
        <w:t>|</w:t>
      </w:r>
      <w:r w:rsidR="002B57C0" w:rsidRPr="00386F93">
        <w:rPr>
          <w:rFonts w:ascii="Arial" w:hAnsi="Arial" w:cs="Arial"/>
          <w:b/>
          <w:color w:val="4E4A4A"/>
          <w:spacing w:val="-1"/>
          <w:lang w:eastAsia="en-US"/>
        </w:rPr>
        <w:t xml:space="preserve"> Food &amp; Beverage Service, Culinary, Front Office &amp;</w:t>
      </w:r>
      <w:r w:rsidRPr="00386F93">
        <w:rPr>
          <w:rFonts w:ascii="Arial" w:hAnsi="Arial" w:cs="Arial"/>
          <w:b/>
          <w:color w:val="4E4A4A"/>
          <w:spacing w:val="-1"/>
          <w:lang w:eastAsia="en-US"/>
        </w:rPr>
        <w:t xml:space="preserve"> </w:t>
      </w:r>
      <w:r w:rsidR="002B57C0" w:rsidRPr="00386F93">
        <w:rPr>
          <w:rFonts w:ascii="Arial" w:hAnsi="Arial" w:cs="Arial"/>
          <w:b/>
          <w:color w:val="4E4A4A"/>
          <w:spacing w:val="-1"/>
          <w:lang w:eastAsia="en-US"/>
        </w:rPr>
        <w:t>Housekeeping.</w:t>
      </w:r>
    </w:p>
    <w:p w14:paraId="7D4A2AF3" w14:textId="77777777" w:rsidR="001D71C7" w:rsidRPr="00386F93" w:rsidRDefault="001D71C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215EAF8E" w14:textId="77777777" w:rsidR="001D71C7" w:rsidRPr="00386F93" w:rsidRDefault="002B57C0">
      <w:pPr>
        <w:pStyle w:val="Abschnitt"/>
        <w:rPr>
          <w:rFonts w:ascii="Arial" w:hAnsi="Arial" w:cs="Arial"/>
        </w:rPr>
      </w:pPr>
      <w:r w:rsidRPr="00386F93">
        <w:rPr>
          <w:rFonts w:ascii="Arial" w:hAnsi="Arial" w:cs="Arial"/>
        </w:rPr>
        <w:t>Experience</w:t>
      </w:r>
    </w:p>
    <w:p w14:paraId="4881970E" w14:textId="11633F7B" w:rsidR="001D71C7" w:rsidRPr="00386F93" w:rsidRDefault="000C1BBC">
      <w:pPr>
        <w:pStyle w:val="Unterabschnitt"/>
        <w:rPr>
          <w:rFonts w:ascii="Arial" w:hAnsi="Arial" w:cs="Arial"/>
        </w:rPr>
      </w:pPr>
      <w:r w:rsidRPr="00386F93">
        <w:rPr>
          <w:rStyle w:val="Unterabschnitt-Datumszeichen1"/>
          <w:rFonts w:ascii="Arial" w:hAnsi="Arial" w:cs="Arial"/>
        </w:rPr>
        <w:t>September, 2014 –</w:t>
      </w:r>
      <w:r w:rsidR="00184E1A" w:rsidRPr="00386F93">
        <w:rPr>
          <w:rStyle w:val="Unterabschnitt-Datumszeichen1"/>
          <w:rFonts w:ascii="Arial" w:hAnsi="Arial" w:cs="Arial"/>
        </w:rPr>
        <w:t xml:space="preserve"> </w:t>
      </w:r>
      <w:r w:rsidRPr="00386F93">
        <w:rPr>
          <w:rStyle w:val="Unterabschnitt-Datumszeichen1"/>
          <w:rFonts w:ascii="Arial" w:hAnsi="Arial" w:cs="Arial"/>
        </w:rPr>
        <w:t>April 2016</w:t>
      </w:r>
      <w:r w:rsidR="002B57C0" w:rsidRPr="00386F93">
        <w:rPr>
          <w:rStyle w:val="Unterabschnitt-Datumszeichen1"/>
          <w:rFonts w:ascii="Arial" w:hAnsi="Arial" w:cs="Arial"/>
        </w:rPr>
        <w:t xml:space="preserve">| </w:t>
      </w:r>
      <w:r w:rsidRPr="00386F93">
        <w:rPr>
          <w:rFonts w:ascii="Arial" w:hAnsi="Arial" w:cs="Arial"/>
        </w:rPr>
        <w:t>Bartender Plus W</w:t>
      </w:r>
      <w:r w:rsidR="002B57C0" w:rsidRPr="00386F93">
        <w:rPr>
          <w:rFonts w:ascii="Arial" w:hAnsi="Arial" w:cs="Arial"/>
        </w:rPr>
        <w:t>aiter</w:t>
      </w:r>
    </w:p>
    <w:p w14:paraId="2E8CBDF7" w14:textId="77777777" w:rsidR="001D71C7" w:rsidRPr="00386F93" w:rsidRDefault="002B57C0">
      <w:pPr>
        <w:rPr>
          <w:rFonts w:ascii="Arial" w:hAnsi="Arial" w:cs="Arial"/>
        </w:rPr>
      </w:pPr>
      <w:r w:rsidRPr="00386F93">
        <w:rPr>
          <w:rStyle w:val="Unterabschnitt-Datumszeichen1"/>
          <w:rFonts w:ascii="Arial" w:hAnsi="Arial" w:cs="Arial"/>
        </w:rPr>
        <w:t>Park Hyatt Abu Dhabi | Abu Dhabi - UAE</w:t>
      </w:r>
    </w:p>
    <w:p w14:paraId="5AA71A3E" w14:textId="0B65FDC3" w:rsidR="001D71C7" w:rsidRPr="00386F93" w:rsidRDefault="002B57C0">
      <w:pPr>
        <w:pStyle w:val="Index6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 xml:space="preserve">Adequate knowledge of </w:t>
      </w:r>
      <w:r w:rsidR="00074544" w:rsidRPr="00386F93">
        <w:rPr>
          <w:rFonts w:ascii="Arial" w:hAnsi="Arial" w:cs="Arial"/>
          <w:spacing w:val="-1"/>
          <w:sz w:val="18"/>
          <w:szCs w:val="18"/>
          <w:lang w:val="en-US"/>
        </w:rPr>
        <w:t>wine, champagne</w:t>
      </w:r>
      <w:r w:rsidRPr="00386F93">
        <w:rPr>
          <w:rFonts w:ascii="Arial" w:hAnsi="Arial" w:cs="Arial"/>
          <w:spacing w:val="-1"/>
          <w:sz w:val="18"/>
          <w:szCs w:val="18"/>
          <w:lang w:val="en-US"/>
        </w:rPr>
        <w:t xml:space="preserve">, </w:t>
      </w:r>
      <w:r w:rsidR="000C1BBC" w:rsidRPr="00386F93">
        <w:rPr>
          <w:rFonts w:ascii="Arial" w:hAnsi="Arial" w:cs="Arial"/>
          <w:spacing w:val="-1"/>
          <w:sz w:val="18"/>
          <w:szCs w:val="18"/>
          <w:lang w:val="en-US"/>
        </w:rPr>
        <w:t>Cocktails, spirits</w:t>
      </w:r>
      <w:r w:rsidRPr="00386F93">
        <w:rPr>
          <w:rFonts w:ascii="Arial" w:hAnsi="Arial" w:cs="Arial"/>
          <w:spacing w:val="-1"/>
          <w:sz w:val="18"/>
          <w:szCs w:val="18"/>
          <w:lang w:val="en-US"/>
        </w:rPr>
        <w:t>, beer and other beverages.</w:t>
      </w:r>
    </w:p>
    <w:p w14:paraId="57A6AE0A" w14:textId="77777777" w:rsidR="001D71C7" w:rsidRPr="00386F93" w:rsidRDefault="002B57C0">
      <w:pPr>
        <w:pStyle w:val="Index6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 xml:space="preserve">Taking order of food and beverage and serving. </w:t>
      </w:r>
    </w:p>
    <w:p w14:paraId="306F9697" w14:textId="77777777" w:rsidR="001D71C7" w:rsidRPr="00386F93" w:rsidRDefault="002B57C0">
      <w:pPr>
        <w:pStyle w:val="Index6"/>
        <w:numPr>
          <w:ilvl w:val="0"/>
          <w:numId w:val="21"/>
        </w:numPr>
        <w:rPr>
          <w:rStyle w:val="Heading1Char"/>
          <w:rFonts w:ascii="Arial" w:hAnsi="Arial" w:cs="Arial"/>
          <w:b w:val="0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>Knowledge of different kinds of service style.</w:t>
      </w:r>
    </w:p>
    <w:p w14:paraId="43F0FA58" w14:textId="77777777" w:rsidR="001D71C7" w:rsidRPr="00386F93" w:rsidRDefault="002B57C0">
      <w:pPr>
        <w:pStyle w:val="Index6"/>
        <w:numPr>
          <w:ilvl w:val="0"/>
          <w:numId w:val="21"/>
        </w:numPr>
        <w:rPr>
          <w:rStyle w:val="Heading1Char"/>
          <w:rFonts w:ascii="Arial" w:hAnsi="Arial" w:cs="Arial"/>
          <w:b w:val="0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>Able to encounter last minute changes.</w:t>
      </w:r>
    </w:p>
    <w:p w14:paraId="167E543B" w14:textId="110AA86C" w:rsidR="001D71C7" w:rsidRPr="00386F93" w:rsidRDefault="002B57C0" w:rsidP="00973BB8">
      <w:pPr>
        <w:pStyle w:val="Index6"/>
        <w:numPr>
          <w:ilvl w:val="0"/>
          <w:numId w:val="21"/>
        </w:numPr>
        <w:rPr>
          <w:rStyle w:val="Heading1Char"/>
          <w:rFonts w:ascii="Arial" w:hAnsi="Arial" w:cs="Arial"/>
          <w:b w:val="0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>Lifting heavy weight as required in the operation.</w:t>
      </w:r>
    </w:p>
    <w:p w14:paraId="07720B8B" w14:textId="77777777" w:rsidR="001D71C7" w:rsidRPr="00386F93" w:rsidRDefault="002B57C0">
      <w:pPr>
        <w:pStyle w:val="Index6"/>
        <w:numPr>
          <w:ilvl w:val="0"/>
          <w:numId w:val="21"/>
        </w:numPr>
        <w:rPr>
          <w:rStyle w:val="Heading1Char"/>
          <w:rFonts w:ascii="Arial" w:hAnsi="Arial" w:cs="Arial"/>
          <w:b w:val="0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>Leading team and regular casuals staffs.</w:t>
      </w:r>
    </w:p>
    <w:p w14:paraId="3D317823" w14:textId="77777777" w:rsidR="001D71C7" w:rsidRPr="00386F93" w:rsidRDefault="002B57C0">
      <w:pPr>
        <w:pStyle w:val="Index6"/>
        <w:numPr>
          <w:ilvl w:val="0"/>
          <w:numId w:val="21"/>
        </w:numPr>
        <w:rPr>
          <w:rStyle w:val="Heading1Char"/>
          <w:rFonts w:ascii="Arial" w:hAnsi="Arial" w:cs="Arial"/>
          <w:b w:val="0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>Supportive on providing customer with multiple choices.</w:t>
      </w:r>
    </w:p>
    <w:p w14:paraId="2DDAA9BD" w14:textId="77777777" w:rsidR="001D71C7" w:rsidRPr="00386F93" w:rsidRDefault="002B57C0">
      <w:pPr>
        <w:pStyle w:val="Index6"/>
        <w:numPr>
          <w:ilvl w:val="0"/>
          <w:numId w:val="21"/>
        </w:numPr>
        <w:rPr>
          <w:rStyle w:val="Heading1Char"/>
          <w:rFonts w:ascii="Arial" w:hAnsi="Arial" w:cs="Arial"/>
          <w:b w:val="0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>Reporting on-duty Supervisor and Assistant Manager.</w:t>
      </w:r>
    </w:p>
    <w:p w14:paraId="38AE7507" w14:textId="77777777" w:rsidR="001D71C7" w:rsidRPr="00386F93" w:rsidRDefault="002B57C0">
      <w:pPr>
        <w:pStyle w:val="Index6"/>
        <w:numPr>
          <w:ilvl w:val="0"/>
          <w:numId w:val="21"/>
        </w:numPr>
        <w:rPr>
          <w:rStyle w:val="Heading1Char"/>
          <w:rFonts w:ascii="Arial" w:hAnsi="Arial" w:cs="Arial"/>
          <w:b w:val="0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>Adequate knowledge of Requisition.</w:t>
      </w:r>
    </w:p>
    <w:p w14:paraId="17CC5E52" w14:textId="77777777" w:rsidR="001D71C7" w:rsidRPr="00386F93" w:rsidRDefault="002B57C0">
      <w:pPr>
        <w:pStyle w:val="Index6"/>
        <w:numPr>
          <w:ilvl w:val="0"/>
          <w:numId w:val="21"/>
        </w:numPr>
        <w:rPr>
          <w:rStyle w:val="Heading1Char"/>
          <w:rFonts w:ascii="Arial" w:hAnsi="Arial" w:cs="Arial"/>
          <w:b w:val="0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 xml:space="preserve">Proper knowledge of Inventory. </w:t>
      </w:r>
    </w:p>
    <w:p w14:paraId="164B1BED" w14:textId="77777777" w:rsidR="001D71C7" w:rsidRPr="00386F93" w:rsidRDefault="002B57C0">
      <w:pPr>
        <w:pStyle w:val="Index6"/>
        <w:numPr>
          <w:ilvl w:val="0"/>
          <w:numId w:val="21"/>
        </w:numPr>
        <w:rPr>
          <w:rStyle w:val="Heading1Char"/>
          <w:rFonts w:ascii="Arial" w:hAnsi="Arial" w:cs="Arial"/>
          <w:b w:val="0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 xml:space="preserve">Serving it right certification. </w:t>
      </w:r>
    </w:p>
    <w:p w14:paraId="129E76EB" w14:textId="77777777" w:rsidR="00973BB8" w:rsidRPr="00386F93" w:rsidRDefault="002B57C0" w:rsidP="00973BB8">
      <w:pPr>
        <w:pStyle w:val="Index6"/>
        <w:numPr>
          <w:ilvl w:val="0"/>
          <w:numId w:val="21"/>
        </w:numPr>
        <w:rPr>
          <w:rFonts w:ascii="Arial" w:hAnsi="Arial" w:cs="Arial"/>
          <w:color w:val="9D3511"/>
          <w:spacing w:val="20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>Essential food safety training certified.</w:t>
      </w:r>
    </w:p>
    <w:p w14:paraId="5A7B060C" w14:textId="6444D954" w:rsidR="001D71C7" w:rsidRPr="00386F93" w:rsidRDefault="000C1BBC" w:rsidP="00973BB8">
      <w:pPr>
        <w:pStyle w:val="Index6"/>
        <w:numPr>
          <w:ilvl w:val="0"/>
          <w:numId w:val="21"/>
        </w:numPr>
        <w:rPr>
          <w:rFonts w:ascii="Arial" w:hAnsi="Arial" w:cs="Arial"/>
          <w:color w:val="9D3511"/>
          <w:spacing w:val="20"/>
          <w:sz w:val="18"/>
          <w:szCs w:val="18"/>
        </w:rPr>
      </w:pPr>
      <w:r w:rsidRPr="00386F93">
        <w:rPr>
          <w:rFonts w:ascii="Arial" w:hAnsi="Arial" w:cs="Arial"/>
          <w:spacing w:val="-1"/>
          <w:sz w:val="18"/>
          <w:szCs w:val="18"/>
          <w:lang w:val="en-US"/>
        </w:rPr>
        <w:t xml:space="preserve">Micros </w:t>
      </w:r>
      <w:r w:rsidR="009F60E5" w:rsidRPr="00386F93">
        <w:rPr>
          <w:rFonts w:ascii="Arial" w:hAnsi="Arial" w:cs="Arial"/>
          <w:spacing w:val="-1"/>
          <w:sz w:val="18"/>
          <w:szCs w:val="18"/>
          <w:lang w:val="en-US"/>
        </w:rPr>
        <w:t>Handling and</w:t>
      </w:r>
      <w:r w:rsidRPr="00386F93">
        <w:rPr>
          <w:rFonts w:ascii="Arial" w:hAnsi="Arial" w:cs="Arial"/>
          <w:spacing w:val="-1"/>
          <w:sz w:val="18"/>
          <w:szCs w:val="18"/>
          <w:lang w:val="en-US"/>
        </w:rPr>
        <w:t xml:space="preserve"> Paying Method</w:t>
      </w:r>
    </w:p>
    <w:p w14:paraId="036AA90B" w14:textId="77777777" w:rsidR="000C1BBC" w:rsidRPr="00386F93" w:rsidRDefault="000C1BBC" w:rsidP="000C1BBC">
      <w:pPr>
        <w:pStyle w:val="Index6"/>
        <w:ind w:left="820"/>
        <w:rPr>
          <w:rStyle w:val="Heading1Char"/>
          <w:rFonts w:ascii="Arial" w:hAnsi="Arial" w:cs="Arial"/>
          <w:b w:val="0"/>
          <w:sz w:val="18"/>
        </w:rPr>
      </w:pPr>
    </w:p>
    <w:p w14:paraId="3CA3E7FB" w14:textId="77777777" w:rsidR="001D71C7" w:rsidRPr="00386F93" w:rsidRDefault="001D71C7">
      <w:pPr>
        <w:pStyle w:val="Index6"/>
        <w:rPr>
          <w:rFonts w:ascii="Arial" w:hAnsi="Arial" w:cs="Arial"/>
          <w:color w:val="9D3511"/>
          <w:spacing w:val="20"/>
          <w:sz w:val="18"/>
          <w:szCs w:val="28"/>
        </w:rPr>
      </w:pPr>
    </w:p>
    <w:p w14:paraId="12C22D94" w14:textId="77777777" w:rsidR="00A3210D" w:rsidRPr="00386F93" w:rsidRDefault="00A3210D">
      <w:pPr>
        <w:pStyle w:val="Index6"/>
        <w:ind w:left="0"/>
        <w:rPr>
          <w:rFonts w:ascii="Arial" w:hAnsi="Arial" w:cs="Arial"/>
          <w:color w:val="9D3511"/>
          <w:spacing w:val="20"/>
          <w:sz w:val="18"/>
          <w:szCs w:val="28"/>
        </w:rPr>
      </w:pPr>
    </w:p>
    <w:p w14:paraId="2DAD558D" w14:textId="3E5B2F9A" w:rsidR="001D71C7" w:rsidRPr="00386F93" w:rsidRDefault="00A3210D">
      <w:pPr>
        <w:pStyle w:val="Index6"/>
        <w:ind w:left="0"/>
        <w:rPr>
          <w:rFonts w:ascii="Arial" w:hAnsi="Arial" w:cs="Arial"/>
          <w:spacing w:val="-1"/>
          <w:lang w:val="en-US"/>
        </w:rPr>
      </w:pPr>
      <w:r w:rsidRPr="00386F93">
        <w:rPr>
          <w:rFonts w:ascii="Arial" w:hAnsi="Arial" w:cs="Arial"/>
          <w:color w:val="9D3511"/>
          <w:spacing w:val="20"/>
          <w:sz w:val="18"/>
          <w:szCs w:val="28"/>
        </w:rPr>
        <w:lastRenderedPageBreak/>
        <w:t xml:space="preserve"> </w:t>
      </w:r>
      <w:r w:rsidR="00184E1A" w:rsidRPr="00386F93">
        <w:rPr>
          <w:rStyle w:val="Unterabschnitt-Datumszeichen1"/>
          <w:rFonts w:ascii="Arial" w:hAnsi="Arial" w:cs="Arial"/>
          <w:b/>
          <w:lang w:eastAsia="en-US"/>
        </w:rPr>
        <w:t>November 2012</w:t>
      </w:r>
      <w:r w:rsidR="002B57C0" w:rsidRPr="00386F93">
        <w:rPr>
          <w:rStyle w:val="Unterabschnitt-Datumszeichen1"/>
          <w:rFonts w:ascii="Arial" w:hAnsi="Arial" w:cs="Arial"/>
          <w:b/>
          <w:lang w:eastAsia="en-US"/>
        </w:rPr>
        <w:t xml:space="preserve"> </w:t>
      </w:r>
      <w:r w:rsidR="00184E1A" w:rsidRPr="00386F93">
        <w:rPr>
          <w:rStyle w:val="Unterabschnitt-Datumszeichen1"/>
          <w:rFonts w:ascii="Arial" w:hAnsi="Arial" w:cs="Arial"/>
          <w:b/>
          <w:lang w:eastAsia="en-US"/>
        </w:rPr>
        <w:t xml:space="preserve">– February </w:t>
      </w:r>
      <w:r w:rsidR="002B57C0" w:rsidRPr="00386F93">
        <w:rPr>
          <w:rStyle w:val="Unterabschnitt-Datumszeichen1"/>
          <w:rFonts w:ascii="Arial" w:hAnsi="Arial" w:cs="Arial"/>
          <w:b/>
          <w:lang w:eastAsia="en-US"/>
        </w:rPr>
        <w:t xml:space="preserve"> 2013 |</w:t>
      </w:r>
      <w:r w:rsidR="002B57C0" w:rsidRPr="00386F93">
        <w:rPr>
          <w:rStyle w:val="Unterabschnitt-Datumszeichen1"/>
          <w:rFonts w:ascii="Arial" w:hAnsi="Arial" w:cs="Arial"/>
        </w:rPr>
        <w:t xml:space="preserve"> </w:t>
      </w:r>
      <w:r w:rsidR="002B57C0" w:rsidRPr="00386F93">
        <w:rPr>
          <w:rFonts w:ascii="Arial" w:hAnsi="Arial" w:cs="Arial"/>
          <w:b/>
          <w:color w:val="D34817"/>
          <w:spacing w:val="20"/>
          <w:lang w:eastAsia="en-US"/>
        </w:rPr>
        <w:t>Supervisor</w:t>
      </w:r>
      <w:r w:rsidR="002B57C0" w:rsidRPr="00386F93">
        <w:rPr>
          <w:rFonts w:ascii="Arial" w:hAnsi="Arial" w:cs="Arial"/>
          <w:spacing w:val="-1"/>
          <w:lang w:val="en-US"/>
        </w:rPr>
        <w:t xml:space="preserve"> </w:t>
      </w:r>
    </w:p>
    <w:p w14:paraId="6DB7D9E3" w14:textId="77777777" w:rsidR="001D71C7" w:rsidRPr="00386F93" w:rsidRDefault="002B57C0">
      <w:pPr>
        <w:pStyle w:val="Index6"/>
        <w:ind w:left="0"/>
        <w:rPr>
          <w:rStyle w:val="Unterabschnitt-Datumszeichen1"/>
          <w:rFonts w:ascii="Arial" w:hAnsi="Arial" w:cs="Arial"/>
          <w:lang w:eastAsia="en-US"/>
        </w:rPr>
      </w:pPr>
      <w:r w:rsidRPr="00386F93">
        <w:rPr>
          <w:rStyle w:val="Unterabschnitt-Datumszeichen1"/>
          <w:rFonts w:ascii="Arial" w:hAnsi="Arial" w:cs="Arial"/>
          <w:lang w:eastAsia="en-US"/>
        </w:rPr>
        <w:t xml:space="preserve"> Casa De Cass Restaurant | Lalitpur – Nepal</w:t>
      </w:r>
    </w:p>
    <w:p w14:paraId="412EC73C" w14:textId="77777777" w:rsidR="001D71C7" w:rsidRPr="00386F93" w:rsidRDefault="001D71C7">
      <w:pPr>
        <w:pStyle w:val="Index6"/>
        <w:ind w:left="0"/>
        <w:rPr>
          <w:rStyle w:val="Unterabschnitt-Datumszeichen1"/>
          <w:rFonts w:ascii="Arial" w:hAnsi="Arial" w:cs="Arial"/>
          <w:lang w:eastAsia="en-US"/>
        </w:rPr>
      </w:pPr>
    </w:p>
    <w:p w14:paraId="3A9E26AF" w14:textId="77777777" w:rsidR="001D71C7" w:rsidRPr="00386F93" w:rsidRDefault="002B57C0">
      <w:pPr>
        <w:pStyle w:val="Index6"/>
        <w:numPr>
          <w:ilvl w:val="0"/>
          <w:numId w:val="26"/>
        </w:numPr>
        <w:rPr>
          <w:rFonts w:ascii="Arial" w:hAnsi="Arial" w:cs="Arial"/>
          <w:spacing w:val="-1"/>
          <w:sz w:val="18"/>
          <w:lang w:val="en-US"/>
        </w:rPr>
      </w:pPr>
      <w:r w:rsidRPr="00386F93">
        <w:rPr>
          <w:rFonts w:ascii="Arial" w:hAnsi="Arial" w:cs="Arial"/>
          <w:spacing w:val="-1"/>
          <w:sz w:val="18"/>
          <w:lang w:val="en-US"/>
        </w:rPr>
        <w:t>Responsible for daily operation</w:t>
      </w:r>
    </w:p>
    <w:p w14:paraId="603ED1E7" w14:textId="77777777" w:rsidR="001D71C7" w:rsidRPr="00386F93" w:rsidRDefault="002B57C0">
      <w:pPr>
        <w:pStyle w:val="Index6"/>
        <w:numPr>
          <w:ilvl w:val="0"/>
          <w:numId w:val="26"/>
        </w:numPr>
        <w:rPr>
          <w:rFonts w:ascii="Arial" w:hAnsi="Arial" w:cs="Arial"/>
          <w:spacing w:val="-1"/>
          <w:sz w:val="18"/>
          <w:lang w:val="en-US"/>
        </w:rPr>
      </w:pPr>
      <w:r w:rsidRPr="00386F93">
        <w:rPr>
          <w:rFonts w:ascii="Arial" w:hAnsi="Arial" w:cs="Arial"/>
          <w:spacing w:val="-1"/>
          <w:sz w:val="18"/>
          <w:lang w:val="en-US"/>
        </w:rPr>
        <w:t>Taking order and serving food and beverage</w:t>
      </w:r>
    </w:p>
    <w:p w14:paraId="65076BF3" w14:textId="07C93474" w:rsidR="001D71C7" w:rsidRPr="00386F93" w:rsidRDefault="002B57C0">
      <w:pPr>
        <w:pStyle w:val="Index6"/>
        <w:numPr>
          <w:ilvl w:val="0"/>
          <w:numId w:val="25"/>
        </w:numPr>
        <w:rPr>
          <w:rFonts w:ascii="Arial" w:hAnsi="Arial" w:cs="Arial"/>
          <w:spacing w:val="-1"/>
          <w:sz w:val="18"/>
          <w:lang w:val="en-US"/>
        </w:rPr>
      </w:pPr>
      <w:r w:rsidRPr="00386F93">
        <w:rPr>
          <w:rFonts w:ascii="Arial" w:hAnsi="Arial" w:cs="Arial"/>
          <w:spacing w:val="-1"/>
          <w:sz w:val="18"/>
          <w:lang w:val="en-US"/>
        </w:rPr>
        <w:t xml:space="preserve">Knowledge of restaurant operation </w:t>
      </w:r>
      <w:r w:rsidR="006E0C25" w:rsidRPr="00386F93">
        <w:rPr>
          <w:rFonts w:ascii="Arial" w:hAnsi="Arial" w:cs="Arial"/>
          <w:spacing w:val="-1"/>
          <w:sz w:val="18"/>
          <w:lang w:val="en-US"/>
        </w:rPr>
        <w:t xml:space="preserve">Centre </w:t>
      </w:r>
      <w:r w:rsidRPr="00386F93">
        <w:rPr>
          <w:rFonts w:ascii="Arial" w:hAnsi="Arial" w:cs="Arial"/>
          <w:spacing w:val="-1"/>
          <w:sz w:val="18"/>
          <w:lang w:val="en-US"/>
        </w:rPr>
        <w:t>(Roc)</w:t>
      </w:r>
    </w:p>
    <w:p w14:paraId="68C52BBB" w14:textId="77777777" w:rsidR="001D71C7" w:rsidRPr="00386F93" w:rsidRDefault="002B57C0">
      <w:pPr>
        <w:pStyle w:val="Index6"/>
        <w:numPr>
          <w:ilvl w:val="0"/>
          <w:numId w:val="25"/>
        </w:numPr>
        <w:rPr>
          <w:rFonts w:ascii="Arial" w:hAnsi="Arial" w:cs="Arial"/>
          <w:spacing w:val="-1"/>
          <w:sz w:val="18"/>
          <w:lang w:val="en-US"/>
        </w:rPr>
      </w:pPr>
      <w:r w:rsidRPr="00386F93">
        <w:rPr>
          <w:rFonts w:ascii="Arial" w:hAnsi="Arial" w:cs="Arial"/>
          <w:spacing w:val="-1"/>
          <w:sz w:val="18"/>
          <w:lang w:val="en-US"/>
        </w:rPr>
        <w:t xml:space="preserve"> Handling guest complaints </w:t>
      </w:r>
    </w:p>
    <w:p w14:paraId="6F2B98B2" w14:textId="77777777" w:rsidR="001D71C7" w:rsidRPr="00386F93" w:rsidRDefault="002B57C0">
      <w:pPr>
        <w:pStyle w:val="Index6"/>
        <w:numPr>
          <w:ilvl w:val="0"/>
          <w:numId w:val="25"/>
        </w:numPr>
        <w:rPr>
          <w:rFonts w:ascii="Arial" w:hAnsi="Arial" w:cs="Arial"/>
          <w:spacing w:val="-1"/>
          <w:sz w:val="18"/>
          <w:lang w:val="en-US"/>
        </w:rPr>
      </w:pPr>
      <w:r w:rsidRPr="00386F93">
        <w:rPr>
          <w:rFonts w:ascii="Arial" w:hAnsi="Arial" w:cs="Arial"/>
          <w:spacing w:val="-1"/>
          <w:sz w:val="18"/>
          <w:lang w:val="en-US"/>
        </w:rPr>
        <w:t>Cleanliness of organization</w:t>
      </w:r>
    </w:p>
    <w:p w14:paraId="768DD6DA" w14:textId="77777777" w:rsidR="001D71C7" w:rsidRPr="00386F93" w:rsidRDefault="002B57C0">
      <w:pPr>
        <w:pStyle w:val="Index6"/>
        <w:numPr>
          <w:ilvl w:val="0"/>
          <w:numId w:val="25"/>
        </w:numPr>
        <w:rPr>
          <w:rFonts w:ascii="Arial" w:hAnsi="Arial" w:cs="Arial"/>
          <w:spacing w:val="-1"/>
          <w:sz w:val="18"/>
          <w:lang w:val="en-US"/>
        </w:rPr>
      </w:pPr>
      <w:r w:rsidRPr="00386F93">
        <w:rPr>
          <w:rFonts w:ascii="Arial" w:hAnsi="Arial" w:cs="Arial"/>
          <w:spacing w:val="-1"/>
          <w:sz w:val="18"/>
          <w:lang w:val="en-US"/>
        </w:rPr>
        <w:t xml:space="preserve">Purchasing and Storing </w:t>
      </w:r>
    </w:p>
    <w:p w14:paraId="3A786281" w14:textId="77777777" w:rsidR="001D71C7" w:rsidRPr="00386F93" w:rsidRDefault="002B57C0">
      <w:pPr>
        <w:pStyle w:val="Index6"/>
        <w:numPr>
          <w:ilvl w:val="0"/>
          <w:numId w:val="25"/>
        </w:numPr>
        <w:rPr>
          <w:rFonts w:ascii="Arial" w:hAnsi="Arial" w:cs="Arial"/>
          <w:spacing w:val="-1"/>
          <w:sz w:val="18"/>
          <w:lang w:val="en-US"/>
        </w:rPr>
      </w:pPr>
      <w:r w:rsidRPr="00386F93">
        <w:rPr>
          <w:rFonts w:ascii="Arial" w:hAnsi="Arial" w:cs="Arial"/>
          <w:spacing w:val="-1"/>
          <w:sz w:val="18"/>
          <w:lang w:val="en-US"/>
        </w:rPr>
        <w:t>Inventory control</w:t>
      </w:r>
    </w:p>
    <w:p w14:paraId="3767CBB3" w14:textId="77777777" w:rsidR="001D71C7" w:rsidRPr="00386F93" w:rsidRDefault="002B57C0">
      <w:pPr>
        <w:pStyle w:val="Index6"/>
        <w:numPr>
          <w:ilvl w:val="0"/>
          <w:numId w:val="25"/>
        </w:numPr>
        <w:rPr>
          <w:rFonts w:ascii="Arial" w:hAnsi="Arial" w:cs="Arial"/>
          <w:spacing w:val="-1"/>
          <w:sz w:val="18"/>
          <w:lang w:val="en-US"/>
        </w:rPr>
      </w:pPr>
      <w:r w:rsidRPr="00386F93">
        <w:rPr>
          <w:rFonts w:ascii="Arial" w:hAnsi="Arial" w:cs="Arial"/>
          <w:spacing w:val="-1"/>
          <w:sz w:val="18"/>
          <w:lang w:val="en-US"/>
        </w:rPr>
        <w:t xml:space="preserve">Staff management </w:t>
      </w:r>
    </w:p>
    <w:p w14:paraId="23FE6DE4" w14:textId="77777777" w:rsidR="001D71C7" w:rsidRPr="00386F93" w:rsidRDefault="002B57C0">
      <w:pPr>
        <w:pStyle w:val="Index6"/>
        <w:numPr>
          <w:ilvl w:val="0"/>
          <w:numId w:val="25"/>
        </w:numPr>
        <w:rPr>
          <w:rFonts w:ascii="Arial" w:hAnsi="Arial" w:cs="Arial"/>
          <w:spacing w:val="-1"/>
          <w:sz w:val="18"/>
          <w:lang w:val="en-US"/>
        </w:rPr>
      </w:pPr>
      <w:r w:rsidRPr="00386F93">
        <w:rPr>
          <w:rFonts w:ascii="Arial" w:hAnsi="Arial" w:cs="Arial"/>
          <w:spacing w:val="-1"/>
          <w:sz w:val="18"/>
          <w:lang w:val="en-US"/>
        </w:rPr>
        <w:t>Reporting to Manager</w:t>
      </w:r>
    </w:p>
    <w:p w14:paraId="3193CC5F" w14:textId="77777777" w:rsidR="00C61359" w:rsidRPr="00386F93" w:rsidRDefault="00C61359" w:rsidP="00C61359">
      <w:pPr>
        <w:pStyle w:val="Index6"/>
        <w:ind w:left="820"/>
        <w:rPr>
          <w:rFonts w:ascii="Arial" w:hAnsi="Arial" w:cs="Arial"/>
          <w:spacing w:val="-1"/>
          <w:sz w:val="18"/>
          <w:lang w:val="en-US"/>
        </w:rPr>
      </w:pPr>
    </w:p>
    <w:p w14:paraId="53C4DA3B" w14:textId="77777777" w:rsidR="00C61359" w:rsidRPr="00386F93" w:rsidRDefault="00C61359" w:rsidP="00C61359">
      <w:pPr>
        <w:pStyle w:val="Abschnitt"/>
        <w:rPr>
          <w:rStyle w:val="Heading1Char"/>
          <w:rFonts w:ascii="Arial" w:hAnsi="Arial" w:cs="Arial"/>
        </w:rPr>
      </w:pPr>
    </w:p>
    <w:p w14:paraId="24A85115" w14:textId="6ACD8C15" w:rsidR="00A3210D" w:rsidRPr="00386F93" w:rsidRDefault="00C61359" w:rsidP="00C61359">
      <w:pPr>
        <w:pStyle w:val="Abschnitt"/>
        <w:rPr>
          <w:rFonts w:ascii="Arial" w:hAnsi="Arial" w:cs="Arial"/>
        </w:rPr>
      </w:pPr>
      <w:r w:rsidRPr="00386F93">
        <w:rPr>
          <w:rStyle w:val="Heading1Char"/>
          <w:rFonts w:ascii="Arial" w:hAnsi="Arial" w:cs="Arial"/>
        </w:rPr>
        <w:t>Currently Wo</w:t>
      </w:r>
      <w:r w:rsidR="00F0625A" w:rsidRPr="00386F93">
        <w:rPr>
          <w:rStyle w:val="Heading1Char"/>
          <w:rFonts w:ascii="Arial" w:hAnsi="Arial" w:cs="Arial"/>
        </w:rPr>
        <w:t>rking  in Park  Hyatt Sydney As</w:t>
      </w:r>
      <w:r w:rsidR="00352F55">
        <w:rPr>
          <w:rStyle w:val="Heading1Char"/>
          <w:rFonts w:ascii="Arial" w:hAnsi="Arial" w:cs="Arial"/>
        </w:rPr>
        <w:t xml:space="preserve"> a</w:t>
      </w:r>
      <w:r w:rsidR="00F0625A" w:rsidRPr="00386F93">
        <w:rPr>
          <w:rStyle w:val="Heading1Char"/>
          <w:rFonts w:ascii="Arial" w:hAnsi="Arial" w:cs="Arial"/>
        </w:rPr>
        <w:t xml:space="preserve"> </w:t>
      </w:r>
      <w:r w:rsidR="00700AE4">
        <w:rPr>
          <w:rStyle w:val="Heading1Char"/>
          <w:rFonts w:ascii="Arial" w:hAnsi="Arial" w:cs="Arial"/>
        </w:rPr>
        <w:t>Teamleader at The Living Room &amp; The Bar.</w:t>
      </w:r>
    </w:p>
    <w:p w14:paraId="0880CDDD" w14:textId="77777777" w:rsidR="00973BB8" w:rsidRPr="00386F93" w:rsidRDefault="00973BB8" w:rsidP="00C61359">
      <w:pPr>
        <w:pStyle w:val="Abschnitt"/>
        <w:rPr>
          <w:rFonts w:ascii="Arial" w:hAnsi="Arial" w:cs="Arial"/>
        </w:rPr>
      </w:pPr>
    </w:p>
    <w:p w14:paraId="2557B168" w14:textId="386889D5" w:rsidR="00973BB8" w:rsidRPr="00386F93" w:rsidRDefault="00973BB8" w:rsidP="00C61359">
      <w:pPr>
        <w:pStyle w:val="Abschnitt"/>
        <w:rPr>
          <w:rFonts w:ascii="Arial" w:hAnsi="Arial" w:cs="Arial"/>
        </w:rPr>
      </w:pPr>
      <w:r w:rsidRPr="00386F93">
        <w:rPr>
          <w:rFonts w:ascii="Arial" w:hAnsi="Arial" w:cs="Arial"/>
        </w:rPr>
        <w:t>Working availability: Full Time</w:t>
      </w:r>
    </w:p>
    <w:p w14:paraId="41F4DABB" w14:textId="77777777" w:rsidR="00C61359" w:rsidRPr="00386F93" w:rsidRDefault="00C61359">
      <w:pPr>
        <w:pStyle w:val="Abschnitt"/>
        <w:spacing w:line="360" w:lineRule="auto"/>
        <w:rPr>
          <w:rFonts w:ascii="Arial" w:hAnsi="Arial" w:cs="Arial"/>
        </w:rPr>
      </w:pPr>
    </w:p>
    <w:p w14:paraId="72CA91D3" w14:textId="77777777" w:rsidR="001D71C7" w:rsidRPr="00386F93" w:rsidRDefault="002B57C0">
      <w:pPr>
        <w:pStyle w:val="Abschnitt"/>
        <w:spacing w:line="360" w:lineRule="auto"/>
        <w:rPr>
          <w:rFonts w:ascii="Arial" w:hAnsi="Arial" w:cs="Arial"/>
        </w:rPr>
      </w:pPr>
      <w:r w:rsidRPr="00386F93">
        <w:rPr>
          <w:rFonts w:ascii="Arial" w:hAnsi="Arial" w:cs="Arial"/>
        </w:rPr>
        <w:t>Languages</w:t>
      </w:r>
    </w:p>
    <w:p w14:paraId="60494F3A" w14:textId="4FFBB0E5" w:rsidR="001D71C7" w:rsidRPr="00386F93" w:rsidRDefault="00386F93">
      <w:pPr>
        <w:pStyle w:val="ListBullet"/>
        <w:numPr>
          <w:ilvl w:val="0"/>
          <w:numId w:val="0"/>
        </w:numPr>
        <w:rPr>
          <w:rStyle w:val="Unterabschnitt-Datumszeichen1"/>
          <w:rFonts w:ascii="Arial" w:hAnsi="Arial" w:cs="Arial"/>
          <w:sz w:val="22"/>
        </w:rPr>
      </w:pPr>
      <w:r>
        <w:rPr>
          <w:rStyle w:val="Unterabschnitt-Datumszeichen1"/>
          <w:rFonts w:ascii="Arial" w:hAnsi="Arial" w:cs="Arial"/>
          <w:sz w:val="22"/>
        </w:rPr>
        <w:t xml:space="preserve">English :  </w:t>
      </w:r>
      <w:r w:rsidR="002B57C0" w:rsidRPr="00386F93">
        <w:rPr>
          <w:rStyle w:val="Unterabschnitt-Datumszeichen1"/>
          <w:rFonts w:ascii="Arial" w:hAnsi="Arial" w:cs="Arial"/>
          <w:sz w:val="22"/>
        </w:rPr>
        <w:t>Expert</w:t>
      </w:r>
    </w:p>
    <w:p w14:paraId="77713C68" w14:textId="020B3625" w:rsidR="001D71C7" w:rsidRPr="00386F93" w:rsidRDefault="00386F93">
      <w:pPr>
        <w:pStyle w:val="ListBullet"/>
        <w:numPr>
          <w:ilvl w:val="0"/>
          <w:numId w:val="0"/>
        </w:numPr>
        <w:rPr>
          <w:rStyle w:val="Unterabschnitt-Datumszeichen1"/>
          <w:rFonts w:ascii="Arial" w:hAnsi="Arial" w:cs="Arial"/>
          <w:sz w:val="22"/>
        </w:rPr>
      </w:pPr>
      <w:r>
        <w:rPr>
          <w:rStyle w:val="Unterabschnitt-Datumszeichen1"/>
          <w:rFonts w:ascii="Arial" w:hAnsi="Arial" w:cs="Arial"/>
          <w:sz w:val="22"/>
        </w:rPr>
        <w:t xml:space="preserve">Nepali:    </w:t>
      </w:r>
      <w:r w:rsidR="006E0C25" w:rsidRPr="00386F93">
        <w:rPr>
          <w:rStyle w:val="Unterabschnitt-Datumszeichen1"/>
          <w:rFonts w:ascii="Arial" w:hAnsi="Arial" w:cs="Arial"/>
          <w:sz w:val="22"/>
        </w:rPr>
        <w:t>Mother T</w:t>
      </w:r>
      <w:r w:rsidR="002B57C0" w:rsidRPr="00386F93">
        <w:rPr>
          <w:rStyle w:val="Unterabschnitt-Datumszeichen1"/>
          <w:rFonts w:ascii="Arial" w:hAnsi="Arial" w:cs="Arial"/>
          <w:sz w:val="22"/>
        </w:rPr>
        <w:t>ongue</w:t>
      </w:r>
    </w:p>
    <w:p w14:paraId="54DBF4D6" w14:textId="0328D07C" w:rsidR="001D71C7" w:rsidRPr="00386F93" w:rsidRDefault="00386F93">
      <w:pPr>
        <w:pStyle w:val="ListBullet"/>
        <w:numPr>
          <w:ilvl w:val="0"/>
          <w:numId w:val="0"/>
        </w:numPr>
        <w:rPr>
          <w:rStyle w:val="Unterabschnitt-Datumszeichen1"/>
          <w:rFonts w:ascii="Arial" w:hAnsi="Arial" w:cs="Arial"/>
          <w:sz w:val="22"/>
        </w:rPr>
      </w:pPr>
      <w:r>
        <w:rPr>
          <w:rStyle w:val="Unterabschnitt-Datumszeichen1"/>
          <w:rFonts w:ascii="Arial" w:hAnsi="Arial" w:cs="Arial"/>
          <w:sz w:val="22"/>
        </w:rPr>
        <w:t xml:space="preserve">Hindi:      </w:t>
      </w:r>
      <w:r w:rsidR="002B57C0" w:rsidRPr="00386F93">
        <w:rPr>
          <w:rStyle w:val="Unterabschnitt-Datumszeichen1"/>
          <w:rFonts w:ascii="Arial" w:hAnsi="Arial" w:cs="Arial"/>
          <w:sz w:val="22"/>
        </w:rPr>
        <w:t>Expert</w:t>
      </w:r>
    </w:p>
    <w:p w14:paraId="4B3E008F" w14:textId="77777777" w:rsidR="00A3210D" w:rsidRPr="00386F93" w:rsidRDefault="00A3210D">
      <w:pPr>
        <w:pStyle w:val="Abschnitt"/>
        <w:rPr>
          <w:rFonts w:ascii="Arial" w:hAnsi="Arial" w:cs="Arial"/>
        </w:rPr>
      </w:pPr>
    </w:p>
    <w:p w14:paraId="154C9953" w14:textId="77777777" w:rsidR="001D71C7" w:rsidRPr="00386F93" w:rsidRDefault="002B57C0">
      <w:pPr>
        <w:pStyle w:val="Abschnitt"/>
        <w:rPr>
          <w:rFonts w:ascii="Arial" w:hAnsi="Arial" w:cs="Arial"/>
        </w:rPr>
      </w:pPr>
      <w:r w:rsidRPr="00386F93">
        <w:rPr>
          <w:rFonts w:ascii="Arial" w:hAnsi="Arial" w:cs="Arial"/>
        </w:rPr>
        <w:t>References</w:t>
      </w:r>
    </w:p>
    <w:p w14:paraId="36A2C7FD" w14:textId="77777777" w:rsidR="001D71C7" w:rsidRPr="00386F93" w:rsidRDefault="001D71C7" w:rsidP="00FF252D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pacing w:val="-1"/>
          <w:sz w:val="20"/>
        </w:rPr>
      </w:pPr>
    </w:p>
    <w:p w14:paraId="5725A77D" w14:textId="77777777" w:rsidR="00FF252D" w:rsidRPr="00386F93" w:rsidRDefault="00FF252D" w:rsidP="00FF252D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pacing w:val="-1"/>
          <w:sz w:val="20"/>
        </w:rPr>
        <w:sectPr w:rsidR="00FF252D" w:rsidRPr="00386F93">
          <w:footerReference w:type="even" r:id="rId11"/>
          <w:footerReference w:type="default" r:id="rId12"/>
          <w:footerReference w:type="first" r:id="rId13"/>
          <w:pgSz w:w="11907" w:h="16839" w:code="1"/>
          <w:pgMar w:top="1418" w:right="1418" w:bottom="1418" w:left="1418" w:header="709" w:footer="709" w:gutter="0"/>
          <w:cols w:space="360"/>
          <w:titlePg/>
        </w:sectPr>
      </w:pPr>
    </w:p>
    <w:p w14:paraId="1DDF0FA7" w14:textId="77777777" w:rsidR="001D71C7" w:rsidRPr="00386F93" w:rsidRDefault="002B57C0">
      <w:pPr>
        <w:pStyle w:val="ListBullet"/>
        <w:rPr>
          <w:rFonts w:ascii="Arial" w:hAnsi="Arial" w:cs="Arial"/>
          <w:spacing w:val="-1"/>
          <w:sz w:val="20"/>
        </w:rPr>
      </w:pPr>
      <w:r w:rsidRPr="00386F93">
        <w:rPr>
          <w:rFonts w:ascii="Arial" w:hAnsi="Arial" w:cs="Arial"/>
          <w:spacing w:val="-1"/>
          <w:sz w:val="20"/>
        </w:rPr>
        <w:t>Mr. Ujjwol Satyal</w:t>
      </w:r>
    </w:p>
    <w:p w14:paraId="11682BE0" w14:textId="3495F230" w:rsidR="001D71C7" w:rsidRPr="00386F93" w:rsidRDefault="006E0C25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pacing w:val="-1"/>
          <w:sz w:val="20"/>
        </w:rPr>
      </w:pPr>
      <w:r w:rsidRPr="00386F93">
        <w:rPr>
          <w:rFonts w:ascii="Arial" w:hAnsi="Arial" w:cs="Arial"/>
          <w:spacing w:val="-1"/>
          <w:sz w:val="20"/>
        </w:rPr>
        <w:t xml:space="preserve">Head </w:t>
      </w:r>
      <w:r w:rsidR="00074544" w:rsidRPr="00386F93">
        <w:rPr>
          <w:rFonts w:ascii="Arial" w:hAnsi="Arial" w:cs="Arial"/>
          <w:spacing w:val="-1"/>
          <w:sz w:val="20"/>
        </w:rPr>
        <w:t>Of</w:t>
      </w:r>
      <w:r w:rsidR="002B57C0" w:rsidRPr="00386F93">
        <w:rPr>
          <w:rFonts w:ascii="Arial" w:hAnsi="Arial" w:cs="Arial"/>
          <w:spacing w:val="-1"/>
          <w:sz w:val="20"/>
        </w:rPr>
        <w:t xml:space="preserve"> Department, Bachelor in Hotel Management NATHM</w:t>
      </w:r>
    </w:p>
    <w:p w14:paraId="6467D84F" w14:textId="77777777" w:rsidR="001D71C7" w:rsidRPr="00386F93" w:rsidRDefault="002B57C0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pacing w:val="-1"/>
          <w:sz w:val="20"/>
        </w:rPr>
      </w:pPr>
      <w:r w:rsidRPr="00386F93">
        <w:rPr>
          <w:rFonts w:ascii="Arial" w:hAnsi="Arial" w:cs="Arial"/>
          <w:spacing w:val="-1"/>
          <w:sz w:val="20"/>
        </w:rPr>
        <w:t xml:space="preserve">+977-01-4270605 </w:t>
      </w:r>
    </w:p>
    <w:p w14:paraId="7EE247C8" w14:textId="77777777" w:rsidR="001D71C7" w:rsidRPr="00386F93" w:rsidRDefault="001D71C7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pacing w:val="-1"/>
          <w:sz w:val="20"/>
        </w:rPr>
      </w:pPr>
    </w:p>
    <w:p w14:paraId="49E8B1E0" w14:textId="2A69FFE6" w:rsidR="001D71C7" w:rsidRPr="00386F93" w:rsidRDefault="009F60E5">
      <w:pPr>
        <w:pStyle w:val="ListBullet"/>
        <w:rPr>
          <w:rFonts w:ascii="Arial" w:hAnsi="Arial" w:cs="Arial"/>
          <w:spacing w:val="-1"/>
          <w:sz w:val="20"/>
        </w:rPr>
      </w:pPr>
      <w:r w:rsidRPr="00386F93">
        <w:rPr>
          <w:rFonts w:ascii="Arial" w:hAnsi="Arial" w:cs="Arial"/>
          <w:spacing w:val="-1"/>
          <w:sz w:val="20"/>
        </w:rPr>
        <w:t>Mr.</w:t>
      </w:r>
      <w:r w:rsidR="00367932">
        <w:rPr>
          <w:rFonts w:ascii="Arial" w:hAnsi="Arial" w:cs="Arial"/>
          <w:spacing w:val="-1"/>
          <w:sz w:val="20"/>
        </w:rPr>
        <w:t xml:space="preserve"> Gary</w:t>
      </w:r>
      <w:r w:rsidR="00535038">
        <w:rPr>
          <w:rFonts w:ascii="Arial" w:hAnsi="Arial" w:cs="Arial"/>
          <w:spacing w:val="-1"/>
          <w:sz w:val="20"/>
        </w:rPr>
        <w:t xml:space="preserve"> Olasz</w:t>
      </w:r>
    </w:p>
    <w:p w14:paraId="7EFCBFB4" w14:textId="71D6774B" w:rsidR="001D71C7" w:rsidRPr="00386F93" w:rsidRDefault="00367932" w:rsidP="00367932">
      <w:pPr>
        <w:pStyle w:val="ListBullet"/>
        <w:numPr>
          <w:ilvl w:val="0"/>
          <w:numId w:val="0"/>
        </w:numPr>
        <w:rPr>
          <w:rFonts w:ascii="Arial" w:hAnsi="Arial" w:cs="Arial"/>
          <w:spacing w:val="-1"/>
          <w:sz w:val="20"/>
        </w:rPr>
      </w:pPr>
      <w:r>
        <w:rPr>
          <w:rFonts w:ascii="Arial" w:hAnsi="Arial" w:cs="Arial"/>
          <w:spacing w:val="-1"/>
          <w:sz w:val="20"/>
        </w:rPr>
        <w:t xml:space="preserve">     </w:t>
      </w:r>
      <w:r w:rsidR="0040761D">
        <w:rPr>
          <w:rFonts w:ascii="Arial" w:hAnsi="Arial" w:cs="Arial"/>
          <w:spacing w:val="-1"/>
          <w:sz w:val="20"/>
        </w:rPr>
        <w:t xml:space="preserve">  </w:t>
      </w:r>
      <w:bookmarkStart w:id="0" w:name="_GoBack"/>
      <w:bookmarkEnd w:id="0"/>
      <w:r w:rsidR="007F3FD5" w:rsidRPr="00386F93">
        <w:rPr>
          <w:rFonts w:ascii="Arial" w:hAnsi="Arial" w:cs="Arial"/>
          <w:spacing w:val="-1"/>
          <w:sz w:val="20"/>
        </w:rPr>
        <w:t>Food &amp; Beverage Director</w:t>
      </w:r>
    </w:p>
    <w:p w14:paraId="6E94D38B" w14:textId="6E93AEA5" w:rsidR="00FF252D" w:rsidRPr="00386F93" w:rsidRDefault="009F60E5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pacing w:val="-1"/>
          <w:sz w:val="20"/>
        </w:rPr>
      </w:pPr>
      <w:r w:rsidRPr="00386F93">
        <w:rPr>
          <w:rFonts w:ascii="Arial" w:hAnsi="Arial" w:cs="Arial"/>
          <w:spacing w:val="-1"/>
          <w:sz w:val="20"/>
        </w:rPr>
        <w:t xml:space="preserve">Park </w:t>
      </w:r>
      <w:r w:rsidR="006E7A92">
        <w:rPr>
          <w:rFonts w:ascii="Arial" w:hAnsi="Arial" w:cs="Arial"/>
          <w:spacing w:val="-1"/>
          <w:sz w:val="20"/>
        </w:rPr>
        <w:t>Hyatt Sydney</w:t>
      </w:r>
    </w:p>
    <w:p w14:paraId="7431E0B1" w14:textId="3D2BE0E8" w:rsidR="001D71C7" w:rsidRPr="00386F93" w:rsidRDefault="00926624" w:rsidP="005C18E8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pacing w:val="-1"/>
          <w:sz w:val="20"/>
        </w:rPr>
      </w:pPr>
      <w:hyperlink r:id="rId14" w:history="1">
        <w:r w:rsidR="005C524D">
          <w:rPr>
            <w:rStyle w:val="Hyperlink"/>
            <w:rFonts w:ascii="Arial" w:hAnsi="Arial" w:cs="Arial"/>
            <w:spacing w:val="-1"/>
            <w:sz w:val="20"/>
          </w:rPr>
          <w:t>gary.olasz@hyatt.com</w:t>
        </w:r>
      </w:hyperlink>
    </w:p>
    <w:p w14:paraId="0C420471" w14:textId="274382B4" w:rsidR="005C18E8" w:rsidRPr="00386F93" w:rsidRDefault="00C75CEA" w:rsidP="005C18E8">
      <w:pPr>
        <w:pStyle w:val="ListBullet"/>
        <w:rPr>
          <w:rFonts w:ascii="Arial" w:hAnsi="Arial" w:cs="Arial"/>
          <w:spacing w:val="-1"/>
          <w:sz w:val="20"/>
        </w:rPr>
      </w:pPr>
      <w:r w:rsidRPr="00386F93">
        <w:rPr>
          <w:rFonts w:ascii="Arial" w:hAnsi="Arial" w:cs="Arial"/>
          <w:spacing w:val="-1"/>
          <w:sz w:val="20"/>
        </w:rPr>
        <w:t xml:space="preserve"> </w:t>
      </w:r>
      <w:r w:rsidR="005C18E8">
        <w:rPr>
          <w:rFonts w:ascii="Arial" w:hAnsi="Arial" w:cs="Arial"/>
          <w:spacing w:val="-1"/>
          <w:sz w:val="20"/>
        </w:rPr>
        <w:t>M</w:t>
      </w:r>
      <w:r w:rsidR="00535038">
        <w:rPr>
          <w:rFonts w:ascii="Arial" w:hAnsi="Arial" w:cs="Arial"/>
          <w:spacing w:val="-1"/>
          <w:sz w:val="20"/>
        </w:rPr>
        <w:t xml:space="preserve">r. Sam Popple </w:t>
      </w:r>
    </w:p>
    <w:p w14:paraId="5BB12057" w14:textId="1223FCEE" w:rsidR="005C18E8" w:rsidRDefault="005C18E8" w:rsidP="005C18E8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pacing w:val="-1"/>
          <w:sz w:val="20"/>
        </w:rPr>
      </w:pPr>
      <w:r>
        <w:rPr>
          <w:rFonts w:ascii="Arial" w:hAnsi="Arial" w:cs="Arial"/>
          <w:spacing w:val="-1"/>
          <w:sz w:val="20"/>
        </w:rPr>
        <w:t xml:space="preserve">The Living Room And Bar </w:t>
      </w:r>
      <w:r w:rsidR="009E3ADF">
        <w:rPr>
          <w:rFonts w:ascii="Arial" w:hAnsi="Arial" w:cs="Arial"/>
          <w:spacing w:val="-1"/>
          <w:sz w:val="20"/>
        </w:rPr>
        <w:t>Asst.</w:t>
      </w:r>
      <w:r>
        <w:rPr>
          <w:rFonts w:ascii="Arial" w:hAnsi="Arial" w:cs="Arial"/>
          <w:spacing w:val="-1"/>
          <w:sz w:val="20"/>
        </w:rPr>
        <w:t>Manager</w:t>
      </w:r>
    </w:p>
    <w:p w14:paraId="353299C6" w14:textId="302AD2D5" w:rsidR="005C18E8" w:rsidRDefault="005C18E8" w:rsidP="005C18E8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pacing w:val="-1"/>
          <w:sz w:val="20"/>
        </w:rPr>
      </w:pPr>
      <w:r>
        <w:rPr>
          <w:rFonts w:ascii="Arial" w:hAnsi="Arial" w:cs="Arial"/>
          <w:spacing w:val="-1"/>
          <w:sz w:val="20"/>
        </w:rPr>
        <w:t xml:space="preserve">Park Hyatt </w:t>
      </w:r>
      <w:r w:rsidR="009E3ADF">
        <w:rPr>
          <w:rFonts w:ascii="Arial" w:hAnsi="Arial" w:cs="Arial"/>
          <w:spacing w:val="-1"/>
          <w:sz w:val="20"/>
        </w:rPr>
        <w:t xml:space="preserve">Sydney </w:t>
      </w:r>
    </w:p>
    <w:p w14:paraId="7142178B" w14:textId="1A84B1A6" w:rsidR="005C18E8" w:rsidRPr="00386F93" w:rsidRDefault="00942911" w:rsidP="005C18E8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pacing w:val="-1"/>
          <w:sz w:val="20"/>
        </w:rPr>
      </w:pPr>
      <w:hyperlink r:id="rId15" w:history="1">
        <w:r w:rsidR="00607F82">
          <w:rPr>
            <w:rStyle w:val="Hyperlink"/>
            <w:rFonts w:ascii="Arial" w:hAnsi="Arial" w:cs="Arial"/>
            <w:spacing w:val="-1"/>
            <w:sz w:val="20"/>
          </w:rPr>
          <w:t>sam.popple@hyatt.com</w:t>
        </w:r>
      </w:hyperlink>
    </w:p>
    <w:p w14:paraId="122053AD" w14:textId="4072B978" w:rsidR="001D71C7" w:rsidRPr="00386F93" w:rsidRDefault="001D71C7" w:rsidP="005C18E8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pacing w:val="-1"/>
          <w:sz w:val="20"/>
        </w:rPr>
      </w:pPr>
    </w:p>
    <w:p w14:paraId="7D36BEEE" w14:textId="38D2A40C" w:rsidR="001D71C7" w:rsidRPr="00386F93" w:rsidRDefault="009F60E5">
      <w:pPr>
        <w:pStyle w:val="ListBullet"/>
        <w:rPr>
          <w:rFonts w:ascii="Arial" w:hAnsi="Arial" w:cs="Arial"/>
          <w:spacing w:val="-1"/>
          <w:sz w:val="20"/>
        </w:rPr>
      </w:pPr>
      <w:r w:rsidRPr="00386F93">
        <w:rPr>
          <w:rFonts w:ascii="Arial" w:hAnsi="Arial" w:cs="Arial"/>
          <w:spacing w:val="-1"/>
          <w:sz w:val="20"/>
        </w:rPr>
        <w:t>Mr. Michael Chase Collins</w:t>
      </w:r>
      <w:r w:rsidR="002B57C0" w:rsidRPr="00386F93">
        <w:rPr>
          <w:rFonts w:ascii="Arial" w:hAnsi="Arial" w:cs="Arial"/>
          <w:spacing w:val="-1"/>
          <w:sz w:val="20"/>
        </w:rPr>
        <w:t xml:space="preserve"> </w:t>
      </w:r>
    </w:p>
    <w:p w14:paraId="38479B4F" w14:textId="77777777" w:rsidR="001D71C7" w:rsidRPr="00386F93" w:rsidRDefault="002B57C0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pacing w:val="-1"/>
          <w:sz w:val="20"/>
        </w:rPr>
      </w:pPr>
      <w:r w:rsidRPr="00386F93">
        <w:rPr>
          <w:rFonts w:ascii="Arial" w:hAnsi="Arial" w:cs="Arial"/>
          <w:spacing w:val="-1"/>
          <w:sz w:val="20"/>
        </w:rPr>
        <w:t xml:space="preserve">Human Resource Manager </w:t>
      </w:r>
    </w:p>
    <w:p w14:paraId="2E1E0070" w14:textId="3F86F222" w:rsidR="001D71C7" w:rsidRPr="00386F93" w:rsidRDefault="009F60E5">
      <w:pPr>
        <w:pStyle w:val="Index6"/>
        <w:spacing w:before="2"/>
        <w:ind w:firstLine="260"/>
        <w:rPr>
          <w:rFonts w:ascii="Arial" w:hAnsi="Arial" w:cs="Arial"/>
          <w:color w:val="000000"/>
          <w:spacing w:val="-1"/>
          <w:sz w:val="20"/>
          <w:szCs w:val="22"/>
          <w:lang w:eastAsia="en-US"/>
        </w:rPr>
      </w:pPr>
      <w:r w:rsidRPr="00386F93">
        <w:rPr>
          <w:rFonts w:ascii="Arial" w:hAnsi="Arial" w:cs="Arial"/>
          <w:color w:val="000000"/>
          <w:spacing w:val="-1"/>
          <w:sz w:val="20"/>
          <w:szCs w:val="22"/>
          <w:lang w:eastAsia="en-US"/>
        </w:rPr>
        <w:t xml:space="preserve">Park Hyatt Abu Dhabi </w:t>
      </w:r>
      <w:r w:rsidRPr="00386F93">
        <w:rPr>
          <w:rFonts w:ascii="Arial" w:hAnsi="Arial" w:cs="Arial"/>
          <w:color w:val="000000"/>
          <w:spacing w:val="-1"/>
          <w:sz w:val="20"/>
          <w:szCs w:val="22"/>
          <w:lang w:eastAsia="en-US"/>
        </w:rPr>
        <w:br/>
        <w:t xml:space="preserve">     </w:t>
      </w:r>
      <w:hyperlink r:id="rId16" w:history="1">
        <w:r w:rsidR="00FF252D" w:rsidRPr="00386F93">
          <w:rPr>
            <w:rStyle w:val="Hyperlink"/>
            <w:rFonts w:ascii="Arial" w:hAnsi="Arial" w:cs="Arial"/>
            <w:spacing w:val="-1"/>
            <w:sz w:val="20"/>
          </w:rPr>
          <w:t>michael.collins@hyatt.com</w:t>
        </w:r>
      </w:hyperlink>
    </w:p>
    <w:p w14:paraId="485EA3B0" w14:textId="77777777" w:rsidR="009F60E5" w:rsidRPr="00386F93" w:rsidRDefault="009F60E5">
      <w:pPr>
        <w:pStyle w:val="Index6"/>
        <w:spacing w:before="2"/>
        <w:ind w:left="0"/>
        <w:rPr>
          <w:rFonts w:ascii="Arial" w:hAnsi="Arial" w:cs="Arial"/>
          <w:color w:val="000000"/>
          <w:spacing w:val="-1"/>
          <w:sz w:val="20"/>
          <w:szCs w:val="22"/>
          <w:lang w:eastAsia="en-US"/>
        </w:rPr>
        <w:sectPr w:rsidR="009F60E5" w:rsidRPr="00386F93">
          <w:type w:val="continuous"/>
          <w:pgSz w:w="11907" w:h="16839" w:code="1"/>
          <w:pgMar w:top="1418" w:right="1418" w:bottom="1418" w:left="1418" w:header="709" w:footer="709" w:gutter="0"/>
          <w:cols w:num="2" w:space="360"/>
          <w:titlePg/>
        </w:sectPr>
      </w:pPr>
    </w:p>
    <w:p w14:paraId="6AB8CBBA" w14:textId="77777777" w:rsidR="001D71C7" w:rsidRPr="00386F93" w:rsidRDefault="001D71C7" w:rsidP="00074544">
      <w:pPr>
        <w:rPr>
          <w:rFonts w:ascii="Arial" w:hAnsi="Arial" w:cs="Arial"/>
        </w:rPr>
      </w:pPr>
    </w:p>
    <w:sectPr w:rsidR="001D71C7" w:rsidRPr="00386F93">
      <w:type w:val="continuous"/>
      <w:pgSz w:w="11907" w:h="16839" w:code="1"/>
      <w:pgMar w:top="1418" w:right="1418" w:bottom="1418" w:left="1418" w:header="709" w:footer="709" w:gutter="0"/>
      <w:cols w:space="36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52DE5" w14:textId="77777777" w:rsidR="004506F9" w:rsidRDefault="004506F9">
      <w:r>
        <w:separator/>
      </w:r>
    </w:p>
    <w:p w14:paraId="055E84C9" w14:textId="77777777" w:rsidR="004506F9" w:rsidRDefault="004506F9"/>
    <w:p w14:paraId="1618B74A" w14:textId="77777777" w:rsidR="004506F9" w:rsidRDefault="004506F9"/>
    <w:p w14:paraId="4D3C4210" w14:textId="77777777" w:rsidR="004506F9" w:rsidRDefault="004506F9"/>
    <w:p w14:paraId="1BBF31C9" w14:textId="77777777" w:rsidR="004506F9" w:rsidRDefault="004506F9"/>
    <w:p w14:paraId="10E5BAEC" w14:textId="77777777" w:rsidR="004506F9" w:rsidRDefault="004506F9"/>
    <w:p w14:paraId="5840AD79" w14:textId="77777777" w:rsidR="004506F9" w:rsidRDefault="004506F9"/>
    <w:p w14:paraId="444BEE92" w14:textId="77777777" w:rsidR="004506F9" w:rsidRDefault="004506F9"/>
    <w:p w14:paraId="300C3B4B" w14:textId="77777777" w:rsidR="004506F9" w:rsidRDefault="004506F9"/>
  </w:endnote>
  <w:endnote w:type="continuationSeparator" w:id="0">
    <w:p w14:paraId="4C978956" w14:textId="77777777" w:rsidR="004506F9" w:rsidRDefault="004506F9">
      <w:r>
        <w:continuationSeparator/>
      </w:r>
    </w:p>
    <w:p w14:paraId="6C7C842D" w14:textId="77777777" w:rsidR="004506F9" w:rsidRDefault="004506F9"/>
    <w:p w14:paraId="7FE7ADAD" w14:textId="77777777" w:rsidR="004506F9" w:rsidRDefault="004506F9"/>
    <w:p w14:paraId="75FEC573" w14:textId="77777777" w:rsidR="004506F9" w:rsidRDefault="004506F9"/>
    <w:p w14:paraId="49E9B381" w14:textId="77777777" w:rsidR="004506F9" w:rsidRDefault="004506F9"/>
    <w:p w14:paraId="259836E7" w14:textId="77777777" w:rsidR="004506F9" w:rsidRDefault="004506F9"/>
    <w:p w14:paraId="5B7F09FE" w14:textId="77777777" w:rsidR="004506F9" w:rsidRDefault="004506F9"/>
    <w:p w14:paraId="33AF3974" w14:textId="77777777" w:rsidR="004506F9" w:rsidRDefault="004506F9"/>
    <w:p w14:paraId="643BEB5C" w14:textId="77777777" w:rsidR="004506F9" w:rsidRDefault="004506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onotype Corsiv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rlito">
    <w:altName w:val="Calibri"/>
    <w:panose1 w:val="020B0604020202020204"/>
    <w:charset w:val="00"/>
    <w:family w:val="auto"/>
    <w:pitch w:val="variable"/>
    <w:sig w:usb0="E10002FF" w:usb1="5000E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ｺﾞｼｯｸM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GSoeiPresenceEB">
    <w:altName w:val="HG創英ﾌﾟﾚｾﾞﾝｽEB"/>
    <w:panose1 w:val="020B0604020202020204"/>
    <w:charset w:val="8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4B1CD" w14:textId="3379EFE1" w:rsidR="009F60E5" w:rsidRDefault="006A704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7162D7D2" wp14:editId="4C31F467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1270" b="0"/>
              <wp:wrapNone/>
              <wp:docPr id="8" name="Rectangl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FA146" w14:textId="77777777" w:rsidR="009F60E5" w:rsidRDefault="009F60E5">
                          <w:pPr>
                            <w:pStyle w:val="GrauerText"/>
                            <w:rPr>
                              <w:szCs w:val="20"/>
                            </w:rPr>
                          </w:pPr>
                          <w:r>
                            <w:rPr>
                              <w:szCs w:val="20"/>
                            </w:rPr>
                            <w:t>Ashok Thapa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" o:allowincell="f" filled="f" stroked="f">
              <v:textbox style="layout-flow:vertical;mso-layout-flow-alt:bottom-to-top" inset="3.6pt,,14.4pt,7.2pt">
                <w:txbxContent>
                  <w:p w14:paraId="1C3FA146" w14:textId="77777777" w:rsidR="009F60E5" w:rsidRDefault="009F60E5">
                    <w:pPr>
                      <w:pStyle w:val="GrauerText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Ashok Thapa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77FE91FD" wp14:editId="4273AAA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0" t="0" r="12065" b="6985"/>
              <wp:wrapNone/>
              <wp:docPr id="7" name="AutoShap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oundrect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7C339D1A" wp14:editId="57D3929A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6" name="Oval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E4DD9" w14:textId="77777777" w:rsidR="009F60E5" w:rsidRDefault="009F60E5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sz w:val="40"/>
                              <w:szCs w:val="4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oval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" o:allowincell="f" fillcolor="#d34817 [3204]" stroked="f">
              <v:textbox inset="0,0,0,0">
                <w:txbxContent>
                  <w:p w14:paraId="2D6E4DD9" w14:textId="77777777" w:rsidR="009F60E5" w:rsidRDefault="009F60E5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40"/>
                        <w:szCs w:val="4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E69AD" w14:textId="721AE5CE" w:rsidR="009F60E5" w:rsidRDefault="006A7040">
    <w:pPr>
      <w:rPr>
        <w:sz w:val="10"/>
        <w:szCs w:val="10"/>
      </w:rPr>
    </w:pPr>
    <w:r>
      <w:rPr>
        <w:noProof/>
        <w:sz w:val="10"/>
        <w:szCs w:val="1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68D92D8" wp14:editId="475C40F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42455" cy="10038715"/>
              <wp:effectExtent l="0" t="0" r="13335" b="12700"/>
              <wp:wrapNone/>
              <wp:docPr id="4" name="AutoShap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6942455" cy="100387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oundrect id="AutoShape 19" o:spid="_x0000_s1026" style="position:absolute;margin-left:0;margin-top:0;width:546.65pt;height:790.4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70473126" wp14:editId="65443E5A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35" t="0" r="0" b="0"/>
              <wp:wrapNone/>
              <wp:docPr id="3" name="Oval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FDC90" w14:textId="77777777" w:rsidR="009F60E5" w:rsidRDefault="009F60E5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5C18E8" w:rsidRPr="005C18E8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oval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" o:allowincell="f" fillcolor="#d34817 [3204]" stroked="f">
              <v:textbox inset="0,0,0,0">
                <w:txbxContent>
                  <w:p w14:paraId="3C7FDC90" w14:textId="77777777" w:rsidR="009F60E5" w:rsidRDefault="009F60E5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A7040" w:rsidRPr="006A7040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6E0816C8" w14:textId="77777777" w:rsidR="009F60E5" w:rsidRDefault="009F60E5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85239" w14:textId="5EC2979A" w:rsidR="009F60E5" w:rsidRDefault="006A704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8B03703" wp14:editId="4E3B930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12700" b="12700"/>
              <wp:wrapNone/>
              <wp:docPr id="1" name="Oval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8817A" w14:textId="5E83870C" w:rsidR="009F60E5" w:rsidRDefault="00386F93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/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oval id="Oval 10" o:spid="_x0000_s1029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DkmcPA+wAA&#10;AOEBAAATAAAAAAAAAAAAAAAAAAAAAABbQ29udGVudF9UeXBlc10ueG1sUEsBAi0AFAAGAAgAAAAh&#10;ACOyauHXAAAAlAEAAAsAAAAAAAAAAAAAAAAALAEAAF9yZWxzLy5yZWxzUEsBAi0AFAAGAAgAAAAh&#10;AOv3XCOPAgAAKwUAAA4AAAAAAAAAAAAAAAAALA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14:paraId="4E98817A" w14:textId="5E83870C" w:rsidR="009F60E5" w:rsidRDefault="00386F93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rPr>
                        <w:color w:val="FFFFFF"/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75230" w14:textId="77777777" w:rsidR="004506F9" w:rsidRDefault="004506F9">
      <w:r>
        <w:separator/>
      </w:r>
    </w:p>
    <w:p w14:paraId="5FA8B0EF" w14:textId="77777777" w:rsidR="004506F9" w:rsidRDefault="004506F9"/>
    <w:p w14:paraId="6598B530" w14:textId="77777777" w:rsidR="004506F9" w:rsidRDefault="004506F9"/>
    <w:p w14:paraId="2E6BCFA6" w14:textId="77777777" w:rsidR="004506F9" w:rsidRDefault="004506F9"/>
    <w:p w14:paraId="7909EBA4" w14:textId="77777777" w:rsidR="004506F9" w:rsidRDefault="004506F9"/>
    <w:p w14:paraId="0CA1F8B4" w14:textId="77777777" w:rsidR="004506F9" w:rsidRDefault="004506F9"/>
    <w:p w14:paraId="3CCECA43" w14:textId="77777777" w:rsidR="004506F9" w:rsidRDefault="004506F9"/>
    <w:p w14:paraId="64324102" w14:textId="77777777" w:rsidR="004506F9" w:rsidRDefault="004506F9"/>
    <w:p w14:paraId="76F4CD4E" w14:textId="77777777" w:rsidR="004506F9" w:rsidRDefault="004506F9"/>
  </w:footnote>
  <w:footnote w:type="continuationSeparator" w:id="0">
    <w:p w14:paraId="2E54EC82" w14:textId="77777777" w:rsidR="004506F9" w:rsidRDefault="004506F9">
      <w:r>
        <w:continuationSeparator/>
      </w:r>
    </w:p>
    <w:p w14:paraId="0B020FCC" w14:textId="77777777" w:rsidR="004506F9" w:rsidRDefault="004506F9"/>
    <w:p w14:paraId="6924AD0B" w14:textId="77777777" w:rsidR="004506F9" w:rsidRDefault="004506F9"/>
    <w:p w14:paraId="3F0F7815" w14:textId="77777777" w:rsidR="004506F9" w:rsidRDefault="004506F9"/>
    <w:p w14:paraId="4F7E857C" w14:textId="77777777" w:rsidR="004506F9" w:rsidRDefault="004506F9"/>
    <w:p w14:paraId="43D3C74E" w14:textId="77777777" w:rsidR="004506F9" w:rsidRDefault="004506F9"/>
    <w:p w14:paraId="2E91CC56" w14:textId="77777777" w:rsidR="004506F9" w:rsidRDefault="004506F9"/>
    <w:p w14:paraId="2A58C048" w14:textId="77777777" w:rsidR="004506F9" w:rsidRDefault="004506F9"/>
    <w:p w14:paraId="29D5571C" w14:textId="77777777" w:rsidR="004506F9" w:rsidRDefault="004506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FE04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045BB"/>
    <w:multiLevelType w:val="singleLevel"/>
    <w:tmpl w:val="B768B7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 w15:restartNumberingAfterBreak="0">
    <w:nsid w:val="04C81998"/>
    <w:multiLevelType w:val="hybridMultilevel"/>
    <w:tmpl w:val="0F4429E6"/>
    <w:lvl w:ilvl="0" w:tplc="CB8C70C4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89C48768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CA04182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8B1C16C4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B3FAF178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AB6457A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AFB4232A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71EE4214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67267C62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5472A13"/>
    <w:multiLevelType w:val="singleLevel"/>
    <w:tmpl w:val="D180A9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4" w15:restartNumberingAfterBreak="0">
    <w:nsid w:val="0555316F"/>
    <w:multiLevelType w:val="singleLevel"/>
    <w:tmpl w:val="36666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5" w15:restartNumberingAfterBreak="0">
    <w:nsid w:val="0CF24BC1"/>
    <w:multiLevelType w:val="singleLevel"/>
    <w:tmpl w:val="044C3A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6" w15:restartNumberingAfterBreak="0">
    <w:nsid w:val="123359F6"/>
    <w:multiLevelType w:val="singleLevel"/>
    <w:tmpl w:val="0022626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7" w15:restartNumberingAfterBreak="0">
    <w:nsid w:val="132B15B3"/>
    <w:multiLevelType w:val="hybridMultilevel"/>
    <w:tmpl w:val="15862B4E"/>
    <w:lvl w:ilvl="0" w:tplc="0809000B">
      <w:start w:val="1"/>
      <w:numFmt w:val="bullet"/>
      <w:lvlText w:val=""/>
      <w:lvlJc w:val="left"/>
      <w:pPr>
        <w:ind w:left="812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8" w15:restartNumberingAfterBreak="0">
    <w:nsid w:val="13A26975"/>
    <w:multiLevelType w:val="singleLevel"/>
    <w:tmpl w:val="E56E6A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9" w15:restartNumberingAfterBreak="0">
    <w:nsid w:val="141C2A73"/>
    <w:multiLevelType w:val="singleLevel"/>
    <w:tmpl w:val="628E4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10" w15:restartNumberingAfterBreak="0">
    <w:nsid w:val="144F5B19"/>
    <w:multiLevelType w:val="hybridMultilevel"/>
    <w:tmpl w:val="0FB2981A"/>
    <w:lvl w:ilvl="0" w:tplc="83106BE4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B75017"/>
      </w:rPr>
    </w:lvl>
    <w:lvl w:ilvl="1" w:tplc="6C3CD42E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A41AF1CA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61FA2440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FF42B56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EB3C000E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9422821E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1A7814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1B8473E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1EA71A8C"/>
    <w:multiLevelType w:val="singleLevel"/>
    <w:tmpl w:val="4182AA34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12" w15:restartNumberingAfterBreak="0">
    <w:nsid w:val="1FEF43E5"/>
    <w:multiLevelType w:val="singleLevel"/>
    <w:tmpl w:val="CB88D188"/>
    <w:lvl w:ilvl="0">
      <w:start w:val="1"/>
      <w:numFmt w:val="bullet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3" w15:restartNumberingAfterBreak="0">
    <w:nsid w:val="23EF4462"/>
    <w:multiLevelType w:val="hybridMultilevel"/>
    <w:tmpl w:val="459016D4"/>
    <w:lvl w:ilvl="0" w:tplc="49548A5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B75017"/>
      </w:rPr>
    </w:lvl>
    <w:lvl w:ilvl="1" w:tplc="9208EB7C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AA806230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3129C50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2C42F7A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C532AFBA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5C2118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B296CFA6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AC34BA8E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240347FF"/>
    <w:multiLevelType w:val="singleLevel"/>
    <w:tmpl w:val="654A2E44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5" w15:restartNumberingAfterBreak="0">
    <w:nsid w:val="256435FD"/>
    <w:multiLevelType w:val="hybridMultilevel"/>
    <w:tmpl w:val="EE4C6A1E"/>
    <w:lvl w:ilvl="0" w:tplc="817E3F42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B75017"/>
      </w:rPr>
    </w:lvl>
    <w:lvl w:ilvl="1" w:tplc="15F47924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E894F554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64EB37A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E91C648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A4861D8E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116CD7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BAEC80F4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8D624DE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27701CB5"/>
    <w:multiLevelType w:val="singleLevel"/>
    <w:tmpl w:val="23BAD7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17" w15:restartNumberingAfterBreak="0">
    <w:nsid w:val="2A6C1EE5"/>
    <w:multiLevelType w:val="singleLevel"/>
    <w:tmpl w:val="D25EFB0C"/>
    <w:lvl w:ilvl="0">
      <w:start w:val="1"/>
      <w:numFmt w:val="bullet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8" w15:restartNumberingAfterBreak="0">
    <w:nsid w:val="2AFC449A"/>
    <w:multiLevelType w:val="hybridMultilevel"/>
    <w:tmpl w:val="2ACE717E"/>
    <w:lvl w:ilvl="0" w:tplc="69AEA0B4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color w:val="B75017"/>
      </w:rPr>
    </w:lvl>
    <w:lvl w:ilvl="1" w:tplc="C3983A72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A4668AA2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61CA176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D0BC7852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838E5260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B24696AE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218777E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9B6AE23A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3105373E"/>
    <w:multiLevelType w:val="singleLevel"/>
    <w:tmpl w:val="06EE5D3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0" w15:restartNumberingAfterBreak="0">
    <w:nsid w:val="315B3B7C"/>
    <w:multiLevelType w:val="hybridMultilevel"/>
    <w:tmpl w:val="94203ED8"/>
    <w:lvl w:ilvl="0" w:tplc="3A76505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color w:val="B75017"/>
      </w:rPr>
    </w:lvl>
    <w:lvl w:ilvl="1" w:tplc="A3489D9E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A8063F4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956F496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AE64AAF2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8AC63B0A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744BEDA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7429724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CFCAFA9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31D1626C"/>
    <w:multiLevelType w:val="singleLevel"/>
    <w:tmpl w:val="1B90A6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2" w15:restartNumberingAfterBreak="0">
    <w:nsid w:val="331B43A6"/>
    <w:multiLevelType w:val="hybridMultilevel"/>
    <w:tmpl w:val="E208D038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3BD34BF1"/>
    <w:multiLevelType w:val="singleLevel"/>
    <w:tmpl w:val="2ADED5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24" w15:restartNumberingAfterBreak="0">
    <w:nsid w:val="41F518EB"/>
    <w:multiLevelType w:val="singleLevel"/>
    <w:tmpl w:val="542441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5" w15:restartNumberingAfterBreak="0">
    <w:nsid w:val="43537EF7"/>
    <w:multiLevelType w:val="singleLevel"/>
    <w:tmpl w:val="370AFF18"/>
    <w:lvl w:ilvl="0">
      <w:start w:val="1"/>
      <w:numFmt w:val="bullet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26" w15:restartNumberingAfterBreak="0">
    <w:nsid w:val="4AC1007F"/>
    <w:multiLevelType w:val="singleLevel"/>
    <w:tmpl w:val="6BD8B8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7" w15:restartNumberingAfterBreak="0">
    <w:nsid w:val="4AFD02A7"/>
    <w:multiLevelType w:val="singleLevel"/>
    <w:tmpl w:val="FB1035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8" w15:restartNumberingAfterBreak="0">
    <w:nsid w:val="4DF57480"/>
    <w:multiLevelType w:val="singleLevel"/>
    <w:tmpl w:val="24948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29" w15:restartNumberingAfterBreak="0">
    <w:nsid w:val="65763E15"/>
    <w:multiLevelType w:val="singleLevel"/>
    <w:tmpl w:val="B42453B6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30" w15:restartNumberingAfterBreak="0">
    <w:nsid w:val="704258AF"/>
    <w:multiLevelType w:val="singleLevel"/>
    <w:tmpl w:val="F7367AA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1" w15:restartNumberingAfterBreak="0">
    <w:nsid w:val="7C9652D4"/>
    <w:multiLevelType w:val="singleLevel"/>
    <w:tmpl w:val="A07635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num w:numId="1">
    <w:abstractNumId w:val="19"/>
  </w:num>
  <w:num w:numId="2">
    <w:abstractNumId w:val="19"/>
  </w:num>
  <w:num w:numId="3">
    <w:abstractNumId w:val="29"/>
  </w:num>
  <w:num w:numId="4">
    <w:abstractNumId w:val="29"/>
  </w:num>
  <w:num w:numId="5">
    <w:abstractNumId w:val="30"/>
  </w:num>
  <w:num w:numId="6">
    <w:abstractNumId w:val="30"/>
  </w:num>
  <w:num w:numId="7">
    <w:abstractNumId w:val="11"/>
  </w:num>
  <w:num w:numId="8">
    <w:abstractNumId w:val="11"/>
  </w:num>
  <w:num w:numId="9">
    <w:abstractNumId w:val="14"/>
  </w:num>
  <w:num w:numId="10">
    <w:abstractNumId w:val="14"/>
  </w:num>
  <w:num w:numId="11">
    <w:abstractNumId w:val="19"/>
  </w:num>
  <w:num w:numId="12">
    <w:abstractNumId w:val="29"/>
  </w:num>
  <w:num w:numId="13">
    <w:abstractNumId w:val="30"/>
  </w:num>
  <w:num w:numId="14">
    <w:abstractNumId w:val="11"/>
  </w:num>
  <w:num w:numId="15">
    <w:abstractNumId w:val="14"/>
  </w:num>
  <w:num w:numId="16">
    <w:abstractNumId w:val="19"/>
  </w:num>
  <w:num w:numId="17">
    <w:abstractNumId w:val="29"/>
  </w:num>
  <w:num w:numId="18">
    <w:abstractNumId w:val="30"/>
  </w:num>
  <w:num w:numId="19">
    <w:abstractNumId w:val="11"/>
  </w:num>
  <w:num w:numId="20">
    <w:abstractNumId w:val="14"/>
  </w:num>
  <w:num w:numId="21">
    <w:abstractNumId w:val="2"/>
  </w:num>
  <w:num w:numId="22">
    <w:abstractNumId w:val="19"/>
  </w:num>
  <w:num w:numId="23">
    <w:abstractNumId w:val="19"/>
  </w:num>
  <w:num w:numId="24">
    <w:abstractNumId w:val="19"/>
  </w:num>
  <w:num w:numId="25">
    <w:abstractNumId w:val="10"/>
  </w:num>
  <w:num w:numId="26">
    <w:abstractNumId w:val="20"/>
  </w:num>
  <w:num w:numId="27">
    <w:abstractNumId w:val="15"/>
  </w:num>
  <w:num w:numId="28">
    <w:abstractNumId w:val="13"/>
  </w:num>
  <w:num w:numId="29">
    <w:abstractNumId w:val="18"/>
  </w:num>
  <w:num w:numId="30">
    <w:abstractNumId w:val="22"/>
  </w:num>
  <w:num w:numId="31">
    <w:abstractNumId w:val="7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removeDateAndTime/>
  <w:attachedTemplate r:id="rId1"/>
  <w:styleLockQFSet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61C"/>
    <w:rsid w:val="00005EEC"/>
    <w:rsid w:val="00074544"/>
    <w:rsid w:val="000C1BBC"/>
    <w:rsid w:val="00102347"/>
    <w:rsid w:val="00184E1A"/>
    <w:rsid w:val="001D71C7"/>
    <w:rsid w:val="00295399"/>
    <w:rsid w:val="00297898"/>
    <w:rsid w:val="002B57C0"/>
    <w:rsid w:val="002D5476"/>
    <w:rsid w:val="00352F55"/>
    <w:rsid w:val="00367932"/>
    <w:rsid w:val="00386F93"/>
    <w:rsid w:val="003B1F00"/>
    <w:rsid w:val="0040761D"/>
    <w:rsid w:val="004506F9"/>
    <w:rsid w:val="004D5160"/>
    <w:rsid w:val="00535038"/>
    <w:rsid w:val="0056029F"/>
    <w:rsid w:val="005C18E8"/>
    <w:rsid w:val="005C524D"/>
    <w:rsid w:val="00607F82"/>
    <w:rsid w:val="006A7040"/>
    <w:rsid w:val="006E0C25"/>
    <w:rsid w:val="006E7A92"/>
    <w:rsid w:val="00700AE4"/>
    <w:rsid w:val="0076301C"/>
    <w:rsid w:val="007F18EB"/>
    <w:rsid w:val="007F3FD5"/>
    <w:rsid w:val="00942911"/>
    <w:rsid w:val="00952DF5"/>
    <w:rsid w:val="00973BB8"/>
    <w:rsid w:val="009E3ADF"/>
    <w:rsid w:val="009F60E5"/>
    <w:rsid w:val="00A3210D"/>
    <w:rsid w:val="00A63F61"/>
    <w:rsid w:val="00C61359"/>
    <w:rsid w:val="00C75CEA"/>
    <w:rsid w:val="00EC172F"/>
    <w:rsid w:val="00F0625A"/>
    <w:rsid w:val="00F1631E"/>
    <w:rsid w:val="00FE361C"/>
    <w:rsid w:val="00F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de-DE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1FB83CD6"/>
  <w15:docId w15:val="{835B3BB1-D424-134E-A277-DE3212ED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Times New Roman" w:hAnsi="Times New Roman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  <w:rPr>
      <w:rFonts w:ascii="Carlito"/>
      <w:color w:val="000000"/>
      <w:lang w:val="de-DE"/>
    </w:rPr>
  </w:style>
  <w:style w:type="paragraph" w:styleId="Heading1">
    <w:name w:val="heading 1"/>
    <w:basedOn w:val="Normal"/>
    <w:link w:val="Heading1Char"/>
    <w:qFormat/>
    <w:pPr>
      <w:spacing w:before="300" w:after="40" w:line="240" w:lineRule="auto"/>
      <w:outlineLvl w:val="0"/>
    </w:pPr>
    <w:rPr>
      <w:rFonts w:ascii="Franklin Gothic Book"/>
      <w:color w:val="9D3511"/>
      <w:spacing w:val="20"/>
      <w:sz w:val="28"/>
      <w:szCs w:val="28"/>
    </w:rPr>
  </w:style>
  <w:style w:type="paragraph" w:styleId="Heading2">
    <w:name w:val="heading 2"/>
    <w:basedOn w:val="Normal"/>
    <w:link w:val="Heading2Char"/>
    <w:uiPriority w:val="9"/>
    <w:pPr>
      <w:spacing w:before="240" w:after="40" w:line="240" w:lineRule="auto"/>
      <w:outlineLvl w:val="1"/>
    </w:pPr>
    <w:rPr>
      <w:rFonts w:ascii="Franklin Gothic Book"/>
      <w:b/>
      <w:color w:val="9D3511"/>
      <w:spacing w:val="2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200" w:after="40" w:line="240" w:lineRule="auto"/>
      <w:outlineLvl w:val="2"/>
    </w:pPr>
    <w:rPr>
      <w:rFonts w:asci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link w:val="Heading4Char"/>
    <w:uiPriority w:val="9"/>
    <w:pPr>
      <w:spacing w:before="240" w:after="0"/>
      <w:outlineLvl w:val="3"/>
    </w:pPr>
    <w:rPr>
      <w:rFonts w:ascii="Franklin Gothic Book"/>
      <w:b/>
      <w:color w:val="7B6A4D"/>
      <w:spacing w:val="20"/>
      <w:sz w:val="24"/>
      <w:szCs w:val="24"/>
    </w:rPr>
  </w:style>
  <w:style w:type="paragraph" w:styleId="Heading5">
    <w:name w:val="heading 5"/>
    <w:basedOn w:val="Normal"/>
    <w:link w:val="Heading5Char"/>
    <w:uiPriority w:val="9"/>
    <w:pPr>
      <w:spacing w:before="200" w:after="0"/>
      <w:outlineLvl w:val="4"/>
    </w:pPr>
    <w:rPr>
      <w:rFonts w:ascii="Franklin Gothic Book"/>
      <w:b/>
      <w:i/>
      <w:color w:val="7B6A4D"/>
      <w:spacing w:val="20"/>
    </w:rPr>
  </w:style>
  <w:style w:type="paragraph" w:styleId="Heading6">
    <w:name w:val="heading 6"/>
    <w:basedOn w:val="Normal"/>
    <w:link w:val="Heading6Char"/>
    <w:uiPriority w:val="9"/>
    <w:qFormat/>
    <w:pPr>
      <w:spacing w:before="200" w:after="0"/>
      <w:outlineLvl w:val="5"/>
    </w:pPr>
    <w:rPr>
      <w:rFonts w:ascii="Franklin Gothic Book"/>
      <w:color w:val="524633"/>
      <w:spacing w:val="10"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spacing w:before="200" w:after="0"/>
      <w:outlineLvl w:val="6"/>
    </w:pPr>
    <w:rPr>
      <w:rFonts w:ascii="Franklin Gothic Book"/>
      <w:i/>
      <w:color w:val="524633"/>
      <w:spacing w:val="10"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spacing w:before="200" w:after="0"/>
      <w:outlineLvl w:val="7"/>
    </w:pPr>
    <w:rPr>
      <w:rFonts w:ascii="Franklin Gothic Book"/>
      <w:color w:val="D34817"/>
      <w:spacing w:val="10"/>
    </w:rPr>
  </w:style>
  <w:style w:type="paragraph" w:styleId="Heading9">
    <w:name w:val="heading 9"/>
    <w:basedOn w:val="Normal"/>
    <w:link w:val="Heading9Char"/>
    <w:uiPriority w:val="9"/>
    <w:qFormat/>
    <w:pPr>
      <w:spacing w:before="200" w:after="0"/>
      <w:outlineLvl w:val="8"/>
    </w:pPr>
    <w:rPr>
      <w:rFonts w:asci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Franklin Gothic Book"/>
      <w:b/>
      <w:color w:val="9D3511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Franklin Gothic Book"/>
      <w:b/>
      <w:color w:val="9D3511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Franklin Gothic Book"/>
      <w:b/>
      <w:color w:val="D34817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Franklin Gothic Book"/>
      <w:b/>
      <w:color w:val="7B6A4D"/>
      <w:spacing w:val="2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Franklin Gothic Book"/>
      <w:b/>
      <w:i/>
      <w:color w:val="7B6A4D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Franklin Gothic Book"/>
      <w:color w:val="524633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Franklin Gothic Book"/>
      <w:i/>
      <w:color w:val="524633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Franklin Gothic Book"/>
      <w:color w:val="D34817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Franklin Gothic Book"/>
      <w:i/>
      <w:color w:val="D34817"/>
      <w:spacing w:val="10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="Franklin Gothic Book"/>
      <w:b/>
      <w:smallCaps/>
      <w:color w:val="D34817"/>
      <w:sz w:val="48"/>
      <w:szCs w:val="48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="Franklin Gothic Book"/>
      <w:color w:val="auto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Franklin Gothic Book"/>
      <w:sz w:val="28"/>
      <w:szCs w:val="28"/>
    </w:rPr>
  </w:style>
  <w:style w:type="character" w:styleId="Strong">
    <w:name w:val="Strong"/>
    <w:uiPriority w:val="22"/>
    <w:qFormat/>
    <w:rPr>
      <w:rFonts w:ascii="Perpetua"/>
      <w:b/>
      <w:color w:val="9B2D1F"/>
      <w:szCs w:val="22"/>
      <w:lang w:val="de-DE"/>
    </w:rPr>
  </w:style>
  <w:style w:type="character" w:styleId="Emphasis">
    <w:name w:val="Emphasis"/>
    <w:uiPriority w:val="20"/>
    <w:qFormat/>
    <w:rPr>
      <w:b/>
      <w:i/>
      <w:color w:val="404040"/>
      <w:spacing w:val="2"/>
      <w:w w:val="100"/>
      <w:szCs w:val="22"/>
      <w:lang w:val="de-DE"/>
    </w:rPr>
  </w:style>
  <w:style w:type="paragraph" w:customStyle="1" w:styleId="IntensiveReferenz1">
    <w:name w:val="Intensive Referenz1"/>
    <w:basedOn w:val="Normal"/>
    <w:link w:val="IntensivesReferenzzeichen"/>
    <w:uiPriority w:val="32"/>
    <w:qFormat/>
    <w:rPr>
      <w:b/>
      <w:color w:val="9D3511"/>
      <w:u w:val="single"/>
    </w:rPr>
  </w:style>
  <w:style w:type="character" w:customStyle="1" w:styleId="IntensivesReferenzzeichen">
    <w:name w:val="Intensives Referenzzeichen"/>
    <w:basedOn w:val="DefaultParagraphFont"/>
    <w:link w:val="IntensiveReferenz1"/>
    <w:uiPriority w:val="32"/>
    <w:rPr>
      <w:b/>
      <w:color w:val="9D3511"/>
      <w:u w:val="single"/>
    </w:rPr>
  </w:style>
  <w:style w:type="paragraph" w:customStyle="1" w:styleId="SubtileReferenz1">
    <w:name w:val="Subtile Referenz1"/>
    <w:basedOn w:val="Normal"/>
    <w:link w:val="SubtilesReferenzzeichen"/>
    <w:uiPriority w:val="31"/>
    <w:qFormat/>
    <w:rPr>
      <w:color w:val="737373"/>
      <w:u w:val="single"/>
    </w:rPr>
  </w:style>
  <w:style w:type="character" w:customStyle="1" w:styleId="SubtilesReferenzzeichen">
    <w:name w:val="Subtiles Referenzzeichen"/>
    <w:basedOn w:val="DefaultParagraphFont"/>
    <w:link w:val="SubtileReferenz1"/>
    <w:uiPriority w:val="31"/>
    <w:rPr>
      <w:color w:val="737373"/>
      <w:u w:val="single"/>
    </w:rPr>
  </w:style>
  <w:style w:type="paragraph" w:customStyle="1" w:styleId="Buchtitel1">
    <w:name w:val="Buchtitel1"/>
    <w:basedOn w:val="Normal"/>
    <w:link w:val="Buchttitelzeichen"/>
    <w:uiPriority w:val="33"/>
    <w:qFormat/>
    <w:rPr>
      <w:rFonts w:ascii="Franklin Gothic Book"/>
      <w:b/>
      <w:i/>
      <w:color w:val="855D5D"/>
    </w:rPr>
  </w:style>
  <w:style w:type="character" w:customStyle="1" w:styleId="Buchttitelzeichen">
    <w:name w:val="Buchttitelzeichen"/>
    <w:basedOn w:val="DefaultParagraphFont"/>
    <w:link w:val="Buchtitel1"/>
    <w:uiPriority w:val="33"/>
    <w:rPr>
      <w:rFonts w:ascii="Franklin Gothic Book"/>
      <w:b/>
      <w:i/>
      <w:color w:val="855D5D"/>
      <w:lang w:val="de-DE"/>
    </w:rPr>
  </w:style>
  <w:style w:type="paragraph" w:customStyle="1" w:styleId="IntensiveHervorhebung1">
    <w:name w:val="Intensive Hervorhebung1"/>
    <w:basedOn w:val="Normal"/>
    <w:link w:val="IntenseEmphasisChar"/>
    <w:uiPriority w:val="21"/>
    <w:qFormat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iveHervorhebung1"/>
    <w:uiPriority w:val="21"/>
    <w:rPr>
      <w:b/>
      <w:i/>
      <w:color w:val="7B6A4D"/>
    </w:rPr>
  </w:style>
  <w:style w:type="paragraph" w:customStyle="1" w:styleId="SubtileHervorhebung1">
    <w:name w:val="Subtile Hervorhebung1"/>
    <w:basedOn w:val="Normal"/>
    <w:link w:val="SubtilesHervorhebungszeichen"/>
    <w:uiPriority w:val="19"/>
    <w:qFormat/>
    <w:rPr>
      <w:i/>
      <w:color w:val="737373"/>
    </w:rPr>
  </w:style>
  <w:style w:type="character" w:customStyle="1" w:styleId="SubtilesHervorhebungszeichen">
    <w:name w:val="Subtiles Hervorhebungszeichen"/>
    <w:basedOn w:val="DefaultParagraphFont"/>
    <w:link w:val="SubtileHervorhebung1"/>
    <w:uiPriority w:val="19"/>
    <w:rPr>
      <w:i/>
      <w:color w:val="737373"/>
    </w:rPr>
  </w:style>
  <w:style w:type="paragraph" w:styleId="Quote">
    <w:name w:val="Quote"/>
    <w:basedOn w:val="Normal"/>
    <w:link w:val="QuoteChar"/>
    <w:uiPriority w:val="29"/>
    <w:qFormat/>
    <w:rPr>
      <w:i/>
      <w:color w:val="7F7F7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/>
      <w:sz w:val="24"/>
      <w:szCs w:val="24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="Franklin Gothic Book"/>
      <w:i/>
      <w:color w:val="FFFFFF"/>
      <w:sz w:val="32"/>
      <w:szCs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rPr>
      <w:lang w:val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00000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color w:val="000000"/>
    </w:rPr>
  </w:style>
  <w:style w:type="paragraph" w:styleId="BalloonText">
    <w:name w:val="Balloon Text"/>
    <w:basedOn w:val="Normal"/>
    <w:link w:val="BalloonTextChar"/>
    <w:uiPriority w:val="99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hAnsi="Tahoma"/>
      <w:color w:val="000000"/>
      <w:sz w:val="16"/>
      <w:szCs w:val="16"/>
      <w:lang w:val="de-DE"/>
    </w:rPr>
  </w:style>
  <w:style w:type="paragraph" w:styleId="Caption">
    <w:name w:val="caption"/>
    <w:basedOn w:val="Normal"/>
    <w:uiPriority w:val="35"/>
    <w:pPr>
      <w:spacing w:after="0" w:line="240" w:lineRule="auto"/>
    </w:pPr>
    <w:rPr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/>
      <w:sz w:val="28"/>
      <w:szCs w:val="28"/>
      <w:lang w:val="de-DE"/>
    </w:rPr>
  </w:style>
  <w:style w:type="paragraph" w:styleId="ListBullet">
    <w:name w:val="List Bullet"/>
    <w:basedOn w:val="Normal"/>
    <w:uiPriority w:val="36"/>
    <w:qFormat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qFormat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qFormat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qFormat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qFormat/>
    <w:pPr>
      <w:numPr>
        <w:numId w:val="20"/>
      </w:numPr>
      <w:spacing w:after="0"/>
    </w:pPr>
  </w:style>
  <w:style w:type="paragraph" w:styleId="TOC1">
    <w:name w:val="toc 1"/>
    <w:basedOn w:val="Normal"/>
    <w:uiPriority w:val="99"/>
    <w:qFormat/>
    <w:pPr>
      <w:tabs>
        <w:tab w:val="right" w:leader="dot" w:pos="8630"/>
      </w:tabs>
      <w:spacing w:after="40" w:line="240" w:lineRule="auto"/>
    </w:pPr>
    <w:rPr>
      <w:smallCaps/>
      <w:color w:val="9B2D1F"/>
    </w:rPr>
  </w:style>
  <w:style w:type="paragraph" w:styleId="TOC2">
    <w:name w:val="toc 2"/>
    <w:basedOn w:val="Normal"/>
    <w:uiPriority w:val="99"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uiPriority w:val="99"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uiPriority w:val="99"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uiPriority w:val="99"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uiPriority w:val="99"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uiPriority w:val="99"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uiPriority w:val="99"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uiPriority w:val="99"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">
    <w:name w:val="Hyperlink"/>
    <w:basedOn w:val="DefaultParagraphFont"/>
    <w:uiPriority w:val="99"/>
    <w:rPr>
      <w:color w:val="CC9900"/>
      <w:u w:val="single"/>
    </w:rPr>
  </w:style>
  <w:style w:type="paragraph" w:customStyle="1" w:styleId="Name">
    <w:name w:val="Name"/>
    <w:basedOn w:val="Normal"/>
    <w:uiPriority w:val="2"/>
    <w:qFormat/>
    <w:pPr>
      <w:spacing w:after="0"/>
    </w:pPr>
    <w:rPr>
      <w:rFonts w:ascii="Franklin Gothic Book"/>
      <w:color w:val="D34817"/>
      <w:sz w:val="48"/>
      <w:szCs w:val="48"/>
    </w:rPr>
  </w:style>
  <w:style w:type="character" w:styleId="BookTitle">
    <w:name w:val="Book Title"/>
    <w:basedOn w:val="DefaultParagraphFont"/>
    <w:uiPriority w:val="33"/>
    <w:qFormat/>
    <w:rPr>
      <w:rFonts w:ascii="Franklin Gothic Book"/>
      <w:i/>
      <w:color w:val="855D5D"/>
      <w:sz w:val="20"/>
      <w:szCs w:val="20"/>
      <w:lang w:val="de-DE"/>
    </w:rPr>
  </w:style>
  <w:style w:type="character" w:styleId="IntenseEmphasis">
    <w:name w:val="Intense Emphasis"/>
    <w:basedOn w:val="DefaultParagraphFont"/>
    <w:uiPriority w:val="21"/>
    <w:qFormat/>
    <w:rPr>
      <w:rFonts w:ascii="Perpetua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color w:val="D34817"/>
      <w:sz w:val="22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="Perpetua"/>
      <w:i/>
      <w:color w:val="737373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/>
      <w:sz w:val="22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Unterabschnitt-Datumszeichen1">
    <w:name w:val="Unterabschnitt - Datumszeichen1"/>
    <w:basedOn w:val="DefaultParagraphFont"/>
    <w:link w:val="Unterabschnitt-Datum"/>
    <w:rPr>
      <w:rFonts w:ascii="Franklin Gothic Book"/>
      <w:color w:val="696464"/>
      <w:spacing w:val="20"/>
      <w:sz w:val="24"/>
      <w:szCs w:val="24"/>
    </w:rPr>
  </w:style>
  <w:style w:type="paragraph" w:customStyle="1" w:styleId="Unterabschnitt">
    <w:name w:val="Unterabschnitt"/>
    <w:basedOn w:val="Normal"/>
    <w:link w:val="Unterabschnittszeichen"/>
    <w:qFormat/>
    <w:pPr>
      <w:spacing w:after="0" w:line="240" w:lineRule="auto"/>
      <w:outlineLvl w:val="0"/>
    </w:pPr>
    <w:rPr>
      <w:rFonts w:ascii="Franklin Gothic Book"/>
      <w:color w:val="D34817"/>
      <w:spacing w:val="20"/>
      <w:sz w:val="24"/>
      <w:szCs w:val="24"/>
    </w:rPr>
  </w:style>
  <w:style w:type="paragraph" w:customStyle="1" w:styleId="Unterabschnitt-Text">
    <w:name w:val="Unterabschnitt - Text"/>
    <w:basedOn w:val="Normal"/>
    <w:qFormat/>
    <w:pPr>
      <w:spacing w:before="120"/>
      <w:contextualSpacing/>
    </w:pPr>
  </w:style>
  <w:style w:type="paragraph" w:customStyle="1" w:styleId="Unterabschnitt-Datum">
    <w:name w:val="Unterabschnitt - Datum"/>
    <w:basedOn w:val="Normal"/>
    <w:link w:val="Unterabschnitt-Datumszeichen1"/>
    <w:qFormat/>
    <w:pPr>
      <w:spacing w:after="0" w:line="240" w:lineRule="auto"/>
      <w:outlineLvl w:val="0"/>
    </w:pPr>
    <w:rPr>
      <w:rFonts w:ascii="Franklin Gothic Book"/>
      <w:color w:val="696464"/>
      <w:spacing w:val="20"/>
      <w:sz w:val="24"/>
      <w:szCs w:val="24"/>
    </w:rPr>
  </w:style>
  <w:style w:type="character" w:customStyle="1" w:styleId="Unterabschnitt-Datumszeichen">
    <w:name w:val="Unterabschnitt - Datumszeichen"/>
    <w:basedOn w:val="DefaultParagraphFont"/>
    <w:rPr>
      <w:rFonts w:ascii="Franklin Gothic Book" w:cs="Times New Roman"/>
      <w:b/>
      <w:color w:val="9B2D1F"/>
      <w:spacing w:val="20"/>
      <w:sz w:val="28"/>
      <w:szCs w:val="32"/>
    </w:rPr>
  </w:style>
  <w:style w:type="character" w:customStyle="1" w:styleId="Unterabschnittszeichen">
    <w:name w:val="Unterabschnittszeichen"/>
    <w:basedOn w:val="DefaultParagraphFont"/>
    <w:link w:val="Unterabschnitt"/>
    <w:rPr>
      <w:rFonts w:ascii="Franklin Gothic Book"/>
      <w:b/>
      <w:color w:val="D34817"/>
      <w:spacing w:val="20"/>
      <w:sz w:val="24"/>
      <w:szCs w:val="24"/>
    </w:rPr>
  </w:style>
  <w:style w:type="paragraph" w:customStyle="1" w:styleId="Abschnitt">
    <w:name w:val="Abschnitt"/>
    <w:basedOn w:val="Normal"/>
    <w:qFormat/>
    <w:pPr>
      <w:spacing w:before="320" w:after="40" w:line="240" w:lineRule="auto"/>
    </w:pPr>
    <w:rPr>
      <w:rFonts w:ascii="Franklin Gothic Book"/>
      <w:color w:val="9B2D1F"/>
      <w:sz w:val="28"/>
      <w:szCs w:val="28"/>
    </w:rPr>
  </w:style>
  <w:style w:type="paragraph" w:customStyle="1" w:styleId="PlaceholderAutotext32">
    <w:name w:val="PlaceholderAutotext_32"/>
    <w:pPr>
      <w:tabs>
        <w:tab w:val="num" w:pos="720"/>
      </w:tabs>
      <w:spacing w:after="0"/>
      <w:ind w:left="360" w:hanging="360"/>
      <w:contextualSpacing/>
    </w:pPr>
    <w:rPr>
      <w:color w:val="000000"/>
      <w:lang w:val="de-DE"/>
    </w:rPr>
  </w:style>
  <w:style w:type="paragraph" w:customStyle="1" w:styleId="GrauerText">
    <w:name w:val="Grauer Text"/>
    <w:basedOn w:val="NoSpacing"/>
    <w:qFormat/>
    <w:rPr>
      <w:rFonts w:ascii="Franklin Gothic Book"/>
      <w:color w:val="7F7F7F"/>
      <w:sz w:val="20"/>
    </w:rPr>
  </w:style>
  <w:style w:type="character" w:customStyle="1" w:styleId="datumszeichenfrunterabschnitt">
    <w:name w:val="datumszeichenfürunterabschnitt"/>
    <w:basedOn w:val="DefaultParagraphFont"/>
    <w:uiPriority w:val="99"/>
    <w:rPr>
      <w:szCs w:val="22"/>
      <w:lang w:val="de-DE"/>
    </w:rPr>
  </w:style>
  <w:style w:type="paragraph" w:styleId="Index6">
    <w:name w:val="index 6"/>
    <w:basedOn w:val="Normal"/>
    <w:qFormat/>
    <w:pPr>
      <w:spacing w:after="0" w:line="240" w:lineRule="auto"/>
      <w:ind w:left="100"/>
    </w:pPr>
    <w:rPr>
      <w:rFonts w:ascii="Times New Roman" w:cs="Times New Roman"/>
      <w:color w:val="auto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michael.collins@hyatt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mailto:sam.popple@hyatt.com" TargetMode="External"/><Relationship Id="rId10" Type="http://schemas.openxmlformats.org/officeDocument/2006/relationships/hyperlink" Target="mailto:subash.khadka007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ary.olasz@hyat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1\Equit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E75A61D4-D96A-EB4C-994F-98C3F45CEC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1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Thapa</dc:creator>
  <cp:keywords/>
  <dc:description/>
  <cp:lastModifiedBy>subash.khadka@hyatt.com</cp:lastModifiedBy>
  <cp:revision>2</cp:revision>
  <dcterms:created xsi:type="dcterms:W3CDTF">2020-02-15T13:11:00Z</dcterms:created>
  <dcterms:modified xsi:type="dcterms:W3CDTF">2020-02-15T13:11:00Z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1031</vt:i4>
  </property>
  <property fmtid="{D5CDD505-2E9C-101B-9397-08002B2CF9AE}" pid="3" name="_Version">
    <vt:lpwstr>0809</vt:lpwstr>
  </property>
</Properties>
</file>